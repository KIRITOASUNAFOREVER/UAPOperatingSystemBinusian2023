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2B0D89" w14:paraId="5AD82113" w14:textId="77777777" w:rsidTr="004A2C1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B08B2D" w14:textId="32ED273F" w:rsidR="000D63FD" w:rsidRPr="00EE1316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Final Exam </w:t>
            </w:r>
            <w:r w:rsidR="0090795F" w:rsidRPr="00244B2C">
              <w:rPr>
                <w:rFonts w:ascii="Arial" w:hAnsi="Arial" w:cs="Arial"/>
                <w:b/>
                <w:lang w:val="id-ID"/>
              </w:rPr>
              <w:t>–</w:t>
            </w:r>
            <w:r w:rsidR="0003008B">
              <w:rPr>
                <w:rFonts w:ascii="Arial" w:hAnsi="Arial" w:cs="Arial"/>
                <w:b/>
              </w:rPr>
              <w:t xml:space="preserve"> </w:t>
            </w:r>
            <w:r w:rsidR="00643B45" w:rsidRPr="00244B2C">
              <w:rPr>
                <w:rFonts w:ascii="Arial" w:hAnsi="Arial" w:cs="Arial"/>
                <w:b/>
                <w:lang w:val="id-ID"/>
              </w:rPr>
              <w:t>Odd</w:t>
            </w:r>
            <w:r w:rsidR="00EE1316">
              <w:rPr>
                <w:rFonts w:ascii="Arial" w:hAnsi="Arial" w:cs="Arial"/>
                <w:b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 w:rsidR="00EE1316">
              <w:rPr>
                <w:rFonts w:ascii="Arial" w:hAnsi="Arial" w:cs="Arial"/>
                <w:b/>
              </w:rPr>
              <w:t>2021/2022</w:t>
            </w:r>
          </w:p>
        </w:tc>
      </w:tr>
      <w:tr w:rsidR="002B0D89" w14:paraId="6FCB2C2A" w14:textId="77777777" w:rsidTr="007327BE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BBCB21" w14:textId="77777777" w:rsidR="000D63FD" w:rsidRPr="00B52577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6C8A4D" w14:textId="7C7BE8D6" w:rsidR="00312E5C" w:rsidRDefault="00EE1316" w:rsidP="000041CA">
            <w:pPr>
              <w:rPr>
                <w:rFonts w:ascii="Arial" w:hAnsi="Arial" w:cs="Arial"/>
                <w:b/>
                <w:sz w:val="20"/>
              </w:rPr>
            </w:pPr>
            <w:r w:rsidRPr="00EE1316">
              <w:rPr>
                <w:rFonts w:ascii="Arial" w:hAnsi="Arial" w:cs="Arial"/>
                <w:b/>
                <w:sz w:val="20"/>
              </w:rPr>
              <w:t>COMP6153001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 w:rsidRPr="00EE1316">
              <w:rPr>
                <w:rFonts w:ascii="Arial" w:hAnsi="Arial" w:cs="Arial"/>
                <w:b/>
                <w:sz w:val="20"/>
              </w:rPr>
              <w:t>Operating System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29998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72B10C" wp14:editId="53FEE6D6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3A1F8D18" w14:textId="77777777" w:rsidTr="00FD6B26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2D783B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66DE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4104" w14:textId="71C457F4" w:rsidR="001C06F6" w:rsidRPr="00DA7A95" w:rsidRDefault="004215F5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BM01 / BN01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11A0F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681999A" w14:textId="26C6D64B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</w:t>
            </w:r>
            <w:r w:rsidR="000756CC">
              <w:rPr>
                <w:rFonts w:ascii="Arial" w:hAnsi="Arial" w:cs="Arial"/>
                <w:b/>
                <w:sz w:val="18"/>
              </w:rPr>
              <w:t>3</w:t>
            </w:r>
            <w:r w:rsidR="00054F7D" w:rsidRPr="00054F7D">
              <w:rPr>
                <w:rFonts w:ascii="Arial" w:hAnsi="Arial" w:cs="Arial"/>
                <w:b/>
                <w:sz w:val="18"/>
              </w:rPr>
              <w:t xml:space="preserve">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EE6EDB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13AC54BE" w14:textId="77777777" w:rsidTr="00FD6B2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7749AC6" w14:textId="71633883" w:rsidR="001E7B94" w:rsidRDefault="001E7B94" w:rsidP="0015441C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27B96" w14:textId="3F010271" w:rsidR="001E7B94" w:rsidRPr="00DA7A95" w:rsidRDefault="001E7B94" w:rsidP="002A28DE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02C2BA6" w14:textId="15A30A0B" w:rsidR="001E7B94" w:rsidRPr="00DA7A95" w:rsidRDefault="00EB158F" w:rsidP="005864C1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</w:rPr>
            </w:pPr>
            <w:r w:rsidRPr="00546D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D5104 - Dr. Robertus Nugroho Perwiro Atmojo, S.Kom., M.M.S.I, CSCA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154A9" w14:textId="77777777" w:rsidR="001E7B94" w:rsidRPr="00665E84" w:rsidRDefault="001E7B94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9B9A0" w14:textId="497E7B95" w:rsidR="001E7B94" w:rsidRPr="00AF3F0A" w:rsidRDefault="001E7B94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756CC">
              <w:rPr>
                <w:rFonts w:ascii="Arial" w:hAnsi="Arial" w:cs="Arial"/>
                <w:b/>
                <w:sz w:val="18"/>
              </w:rPr>
              <w:t>07</w:t>
            </w:r>
            <w:r w:rsidR="00054F7D">
              <w:rPr>
                <w:rFonts w:ascii="Arial" w:hAnsi="Arial" w:cs="Arial"/>
                <w:b/>
                <w:sz w:val="18"/>
              </w:rPr>
              <w:t>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330DFB" w14:textId="77777777" w:rsidR="001E7B94" w:rsidRDefault="001E7B94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3EFE142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CBE3DE1" w14:textId="38EF4BEB" w:rsidR="001E7B94" w:rsidRDefault="001E7B94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8F6" w14:textId="33AAEADD" w:rsidR="001E7B94" w:rsidRPr="00DA7A95" w:rsidRDefault="001E7B94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78AF" w14:textId="5A7B35F2" w:rsidR="001E7B94" w:rsidRPr="00046FCF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2B1151" w14:textId="77777777" w:rsidR="001E7B94" w:rsidRDefault="001E7B94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D440494" w14:textId="6B0F246D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</w:t>
            </w:r>
            <w:r w:rsidR="000756CC">
              <w:rPr>
                <w:rFonts w:ascii="Arial" w:hAnsi="Arial" w:cs="Arial"/>
                <w:b/>
                <w:sz w:val="18"/>
              </w:rPr>
              <w:t>3</w:t>
            </w:r>
            <w:r w:rsidR="00054F7D" w:rsidRPr="00054F7D">
              <w:rPr>
                <w:rFonts w:ascii="Arial" w:hAnsi="Arial" w:cs="Arial"/>
                <w:b/>
                <w:sz w:val="18"/>
              </w:rPr>
              <w:t xml:space="preserve">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570656C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16764A3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4A19916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7AC16D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E5B43AC" w14:textId="77777777" w:rsidR="001E7B94" w:rsidRPr="00D843FE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53DB9C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C9211" w14:textId="3417F5C1" w:rsidR="001E7B94" w:rsidRPr="001F3F61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756CC">
              <w:rPr>
                <w:rFonts w:ascii="Arial" w:hAnsi="Arial" w:cs="Arial"/>
                <w:b/>
                <w:sz w:val="18"/>
              </w:rPr>
              <w:t>09</w:t>
            </w:r>
            <w:r w:rsidR="00054F7D">
              <w:rPr>
                <w:rFonts w:ascii="Arial" w:hAnsi="Arial" w:cs="Arial"/>
                <w:b/>
                <w:sz w:val="18"/>
              </w:rPr>
              <w:t>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1C57F8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 xml:space="preserve">dan/atau bekerja sama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r w:rsidRPr="0021077F">
        <w:rPr>
          <w:lang w:val="en-ID" w:eastAsia="x-none"/>
        </w:rPr>
        <w:t xml:space="preserve">Kumpulkan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>, apabila terlambat mengumpulkan maka jawaban tidak akan dikoreksi dan nilai mahasiswa adalah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7777777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6D333516" w:rsidR="003E647C" w:rsidRDefault="00046A18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6138E6F5">
          <v:line id="_x0000_s2052" style="position:absolute;left:0;text-align:lef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430FE4B0" w14:textId="00C8E57B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 8</w:t>
      </w:r>
    </w:p>
    <w:p w14:paraId="53C51CFC" w14:textId="319A001F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Eclipse 2020.6</w:t>
      </w:r>
    </w:p>
    <w:p w14:paraId="1B3078BD" w14:textId="05260759" w:rsidR="00683B4C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NachOS 5.0j</w:t>
      </w:r>
    </w:p>
    <w:p w14:paraId="4BF5E2B6" w14:textId="441224B8" w:rsidR="00813100" w:rsidRDefault="00046A18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6138E6F5">
          <v:line id="_x0000_s2050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608B405E" w14:textId="3DD2A66B" w:rsidR="002D6900" w:rsidRDefault="00432CD9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</w:t>
      </w:r>
    </w:p>
    <w:p w14:paraId="1231F2A3" w14:textId="2307ADF7" w:rsidR="002D6900" w:rsidRPr="00432CD9" w:rsidRDefault="00432CD9" w:rsidP="00432CD9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CLASS</w:t>
      </w:r>
    </w:p>
    <w:p w14:paraId="6E40E83D" w14:textId="7116C935" w:rsidR="00813100" w:rsidRPr="002D6900" w:rsidRDefault="00046A18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5F012223">
          <v:line id="_x0000_s2051" style="position:absolute;left:0;text-align:lef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r>
        <w:rPr>
          <w:bCs/>
        </w:rPr>
        <w:t xml:space="preserve">Kompres semua jawaban yang akan diunggah. Pastikan format pengumpulan nama file dan ekstensi sesuai dengan format berikut: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022337B8" w:rsidR="005542B7" w:rsidRDefault="00046A18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6138E6F5">
          <v:line id="_x0000_s2054" style="position:absolute;left:0;text-align:lef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13EC18ED" w14:textId="77777777" w:rsidR="008869D7" w:rsidRPr="003C5EC5" w:rsidRDefault="008869D7" w:rsidP="008869D7">
      <w:pPr>
        <w:spacing w:line="360" w:lineRule="auto"/>
        <w:jc w:val="both"/>
        <w:rPr>
          <w:lang w:val="id-ID"/>
        </w:rPr>
      </w:pPr>
      <w:r w:rsidRPr="003C5EC5">
        <w:rPr>
          <w:b/>
          <w:lang w:val="id-ID"/>
        </w:rPr>
        <w:lastRenderedPageBreak/>
        <w:t>Important Notes</w:t>
      </w:r>
      <w:r w:rsidRPr="003C5EC5">
        <w:rPr>
          <w:lang w:val="id-ID"/>
        </w:rPr>
        <w:t>:</w:t>
      </w:r>
    </w:p>
    <w:p w14:paraId="6384F2F1" w14:textId="6C2FD974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your </w:t>
      </w:r>
      <w:r>
        <w:rPr>
          <w:b/>
        </w:rPr>
        <w:t>own Console</w:t>
      </w:r>
      <w:r>
        <w:t xml:space="preserve"> and </w:t>
      </w:r>
      <w:r>
        <w:rPr>
          <w:b/>
        </w:rPr>
        <w:t>Scheduler (</w:t>
      </w:r>
      <w:r w:rsidR="00115BC5">
        <w:rPr>
          <w:b/>
        </w:rPr>
        <w:t>L</w:t>
      </w:r>
      <w:r>
        <w:rPr>
          <w:b/>
        </w:rPr>
        <w:t>IFO)</w:t>
      </w:r>
      <w:r>
        <w:t>.</w:t>
      </w:r>
    </w:p>
    <w:p w14:paraId="7E69064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>You</w:t>
      </w:r>
      <w:r>
        <w:rPr>
          <w:b/>
        </w:rPr>
        <w:t xml:space="preserve"> </w:t>
      </w:r>
      <w:r>
        <w:t>must</w:t>
      </w:r>
      <w:r>
        <w:rPr>
          <w:b/>
        </w:rPr>
        <w:t xml:space="preserve"> </w:t>
      </w:r>
      <w:r>
        <w:t xml:space="preserve">use </w:t>
      </w:r>
      <w:r>
        <w:rPr>
          <w:b/>
        </w:rPr>
        <w:t>S</w:t>
      </w:r>
      <w:r>
        <w:rPr>
          <w:b/>
          <w:lang w:val="id-ID"/>
        </w:rPr>
        <w:t xml:space="preserve">emaphore </w:t>
      </w:r>
      <w:r>
        <w:t xml:space="preserve">to </w:t>
      </w:r>
      <w:r>
        <w:rPr>
          <w:b/>
        </w:rPr>
        <w:t xml:space="preserve">control </w:t>
      </w:r>
      <w:r>
        <w:t>operation.</w:t>
      </w:r>
    </w:p>
    <w:p w14:paraId="1E21CB6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>
        <w:rPr>
          <w:b/>
        </w:rPr>
        <w:t>Timer</w:t>
      </w:r>
      <w:r>
        <w:t xml:space="preserve"> to generate tick of time.</w:t>
      </w:r>
    </w:p>
    <w:p w14:paraId="1183DAC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 w:rsidRPr="001746EB">
        <w:rPr>
          <w:b/>
          <w:bCs/>
        </w:rPr>
        <w:t>File Syste</w:t>
      </w:r>
      <w:r>
        <w:rPr>
          <w:b/>
          <w:bCs/>
        </w:rPr>
        <w:t>m</w:t>
      </w:r>
      <w:r>
        <w:t xml:space="preserve"> to save the data.</w:t>
      </w:r>
    </w:p>
    <w:p w14:paraId="0A6BA60F" w14:textId="77777777" w:rsidR="008869D7" w:rsidRPr="001746EB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</w:t>
      </w:r>
      <w:r>
        <w:rPr>
          <w:b/>
        </w:rPr>
        <w:t>KThread</w:t>
      </w:r>
      <w:r>
        <w:t>.</w:t>
      </w:r>
    </w:p>
    <w:p w14:paraId="5ECE4AAA" w14:textId="77777777" w:rsidR="008869D7" w:rsidRPr="003C5EC5" w:rsidRDefault="008869D7" w:rsidP="008869D7">
      <w:pPr>
        <w:rPr>
          <w:b/>
          <w:lang w:val="id-ID"/>
        </w:rPr>
      </w:pPr>
    </w:p>
    <w:p w14:paraId="2B1344F5" w14:textId="77777777" w:rsidR="008869D7" w:rsidRPr="003C5EC5" w:rsidRDefault="008869D7" w:rsidP="008869D7">
      <w:pPr>
        <w:rPr>
          <w:b/>
          <w:lang w:val="id-ID"/>
        </w:rPr>
      </w:pPr>
      <w:r w:rsidRPr="003C5EC5">
        <w:rPr>
          <w:b/>
          <w:lang w:val="id-ID"/>
        </w:rPr>
        <w:t>Soal</w:t>
      </w:r>
    </w:p>
    <w:p w14:paraId="1D4945BF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  <w:r w:rsidRPr="003C5EC5">
        <w:rPr>
          <w:i/>
          <w:sz w:val="20"/>
          <w:szCs w:val="20"/>
          <w:lang w:val="id-ID"/>
        </w:rPr>
        <w:t>Case</w:t>
      </w:r>
    </w:p>
    <w:p w14:paraId="1F056297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</w:p>
    <w:p w14:paraId="2C001641" w14:textId="7E1DBA5A" w:rsidR="008869D7" w:rsidRPr="003C5EC5" w:rsidRDefault="009A4269" w:rsidP="008869D7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633817">
        <w:rPr>
          <w:b/>
          <w:bCs/>
        </w:rPr>
        <w:t>Blacksmith</w:t>
      </w:r>
    </w:p>
    <w:p w14:paraId="1A628379" w14:textId="6E80056F" w:rsidR="008869D7" w:rsidRDefault="008869D7" w:rsidP="008869D7">
      <w:pPr>
        <w:spacing w:line="360" w:lineRule="auto"/>
        <w:jc w:val="both"/>
        <w:rPr>
          <w:lang w:val="id-ID"/>
        </w:rPr>
      </w:pPr>
      <w:r w:rsidRPr="003C5EC5">
        <w:rPr>
          <w:lang w:val="id-ID"/>
        </w:rPr>
        <w:tab/>
      </w:r>
      <w:r w:rsidR="00322B25" w:rsidRPr="00633817">
        <w:rPr>
          <w:b/>
          <w:bCs/>
        </w:rPr>
        <w:t xml:space="preserve">Blacksmith </w:t>
      </w:r>
      <w:r w:rsidR="00322B25" w:rsidRPr="00633817">
        <w:t>is a system that saves weapon data which have been created by the blacksmith</w:t>
      </w:r>
      <w:r w:rsidRPr="003C5EC5">
        <w:rPr>
          <w:lang w:val="id-ID"/>
        </w:rPr>
        <w:t xml:space="preserve">. </w:t>
      </w:r>
      <w:r w:rsidR="00046E72">
        <w:t xml:space="preserve">You as a programmer are asked to make a program for </w:t>
      </w:r>
      <w:r w:rsidR="00046E72">
        <w:rPr>
          <w:b/>
          <w:bCs/>
        </w:rPr>
        <w:t>Blacksmith</w:t>
      </w:r>
      <w:r w:rsidR="00046E72">
        <w:rPr>
          <w:b/>
          <w:bCs/>
        </w:rPr>
        <w:t xml:space="preserve"> admin</w:t>
      </w:r>
      <w:r w:rsidR="00046E72">
        <w:rPr>
          <w:lang w:val="id-ID"/>
        </w:rPr>
        <w:t xml:space="preserve">. As they are still new in this industry, their first goal is to create a dependable storage system using </w:t>
      </w:r>
      <w:r w:rsidR="00046E72">
        <w:rPr>
          <w:b/>
          <w:lang w:val="id-ID"/>
        </w:rPr>
        <w:t>nachOS</w:t>
      </w:r>
      <w:r w:rsidR="00046E72">
        <w:rPr>
          <w:lang w:val="id-ID"/>
        </w:rPr>
        <w:t xml:space="preserve">’ </w:t>
      </w:r>
      <w:r w:rsidR="00046E72">
        <w:rPr>
          <w:b/>
          <w:lang w:val="id-ID"/>
        </w:rPr>
        <w:t>file</w:t>
      </w:r>
      <w:r w:rsidR="00046E72">
        <w:rPr>
          <w:b/>
        </w:rPr>
        <w:t xml:space="preserve"> </w:t>
      </w:r>
      <w:r w:rsidR="00046E72">
        <w:rPr>
          <w:b/>
          <w:lang w:val="id-ID"/>
        </w:rPr>
        <w:t>system</w:t>
      </w:r>
      <w:r w:rsidR="00046E72">
        <w:rPr>
          <w:lang w:val="id-ID"/>
        </w:rPr>
        <w:t xml:space="preserve"> in </w:t>
      </w:r>
      <w:r w:rsidR="00046E72">
        <w:rPr>
          <w:b/>
          <w:lang w:val="id-ID"/>
        </w:rPr>
        <w:t>Java programming language</w:t>
      </w:r>
      <w:r w:rsidRPr="003C5EC5">
        <w:rPr>
          <w:lang w:val="id-ID"/>
        </w:rPr>
        <w:t>.</w:t>
      </w:r>
    </w:p>
    <w:p w14:paraId="505A73DA" w14:textId="125604CF" w:rsidR="008869D7" w:rsidRDefault="008869D7" w:rsidP="008869D7">
      <w:pPr>
        <w:spacing w:line="360" w:lineRule="auto"/>
      </w:pPr>
      <w:r>
        <w:tab/>
        <w:t xml:space="preserve">First, when the application start, the program will look for a file named </w:t>
      </w:r>
      <w:r>
        <w:rPr>
          <w:b/>
          <w:bCs/>
        </w:rPr>
        <w:t>“</w:t>
      </w:r>
      <w:r w:rsidR="000812F5">
        <w:rPr>
          <w:b/>
          <w:bCs/>
        </w:rPr>
        <w:t>Weapons</w:t>
      </w:r>
      <w:r>
        <w:rPr>
          <w:b/>
          <w:bCs/>
        </w:rPr>
        <w:t xml:space="preserve">.txt” </w:t>
      </w:r>
      <w:r>
        <w:t xml:space="preserve">which will be </w:t>
      </w:r>
      <w:r>
        <w:rPr>
          <w:b/>
          <w:bCs/>
        </w:rPr>
        <w:t xml:space="preserve">converted into an acceptable </w:t>
      </w:r>
      <w:r w:rsidR="00BC55C9">
        <w:rPr>
          <w:b/>
          <w:bCs/>
        </w:rPr>
        <w:t>weapon</w:t>
      </w:r>
      <w:r>
        <w:rPr>
          <w:b/>
          <w:bCs/>
        </w:rPr>
        <w:t xml:space="preserve"> list data </w:t>
      </w:r>
      <w:r>
        <w:t xml:space="preserve">and load it into the system with the help of </w:t>
      </w:r>
      <w:r>
        <w:rPr>
          <w:b/>
          <w:bCs/>
        </w:rPr>
        <w:t xml:space="preserve">file system </w:t>
      </w:r>
      <w:r>
        <w:t xml:space="preserve">if the file is </w:t>
      </w:r>
      <w:r>
        <w:rPr>
          <w:b/>
          <w:bCs/>
        </w:rPr>
        <w:t>available</w:t>
      </w:r>
      <w:r>
        <w:t>.</w:t>
      </w:r>
    </w:p>
    <w:p w14:paraId="391B4332" w14:textId="77777777" w:rsidR="008869D7" w:rsidRDefault="008869D7" w:rsidP="008869D7">
      <w:pPr>
        <w:spacing w:line="360" w:lineRule="auto"/>
      </w:pPr>
      <w:r>
        <w:tab/>
        <w:t>After the process has been completed, the application will show 4 menus which represent the features in the application. Which are:</w:t>
      </w:r>
    </w:p>
    <w:p w14:paraId="65ED9633" w14:textId="39723A03" w:rsidR="008869D7" w:rsidRPr="003F5543" w:rsidRDefault="00184F13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Add Weapon</w:t>
      </w:r>
    </w:p>
    <w:p w14:paraId="66A815D7" w14:textId="2466D82E" w:rsidR="008869D7" w:rsidRPr="003F5543" w:rsidRDefault="00184F13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View</w:t>
      </w:r>
      <w:r>
        <w:rPr>
          <w:b/>
          <w:bCs/>
        </w:rPr>
        <w:t xml:space="preserve"> Weapon</w:t>
      </w:r>
    </w:p>
    <w:p w14:paraId="595AC7D9" w14:textId="6FB4E3FB" w:rsidR="008869D7" w:rsidRPr="003F5543" w:rsidRDefault="008869D7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 xml:space="preserve">Delete </w:t>
      </w:r>
      <w:r w:rsidR="00184F13">
        <w:rPr>
          <w:b/>
          <w:bCs/>
        </w:rPr>
        <w:t>Weapon</w:t>
      </w:r>
    </w:p>
    <w:p w14:paraId="0AB1BB82" w14:textId="77777777" w:rsidR="008869D7" w:rsidRPr="003F4570" w:rsidRDefault="008869D7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Exit</w:t>
      </w:r>
    </w:p>
    <w:p w14:paraId="5F731E60" w14:textId="15414531" w:rsidR="008869D7" w:rsidRPr="003C5EC5" w:rsidRDefault="00993905" w:rsidP="008869D7">
      <w:pPr>
        <w:spacing w:line="360" w:lineRule="auto"/>
        <w:jc w:val="center"/>
        <w:rPr>
          <w:lang w:val="id-ID"/>
        </w:rPr>
      </w:pPr>
      <w:r w:rsidRPr="00633817">
        <w:rPr>
          <w:b/>
          <w:bCs/>
          <w:noProof/>
          <w:bdr w:val="single" w:sz="12" w:space="0" w:color="auto"/>
        </w:rPr>
        <w:drawing>
          <wp:inline distT="0" distB="0" distL="0" distR="0" wp14:anchorId="04082532" wp14:editId="4787B213">
            <wp:extent cx="6082748" cy="1351915"/>
            <wp:effectExtent l="0" t="0" r="0" b="63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l="14988" t="75379" r="46007" b="9964"/>
                    <a:stretch/>
                  </pic:blipFill>
                  <pic:spPr bwMode="auto">
                    <a:xfrm>
                      <a:off x="0" y="0"/>
                      <a:ext cx="6130080" cy="136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132E6" w14:textId="70F02EA5" w:rsidR="008972C3" w:rsidRDefault="008869D7" w:rsidP="008869D7">
      <w:pPr>
        <w:pStyle w:val="Caption"/>
        <w:jc w:val="center"/>
        <w:rPr>
          <w:b/>
          <w:i w:val="0"/>
          <w:color w:val="000000" w:themeColor="text1"/>
          <w:lang w:val="id-ID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Pr="003C5EC5">
        <w:rPr>
          <w:b/>
          <w:i w:val="0"/>
          <w:color w:val="000000" w:themeColor="text1"/>
          <w:lang w:val="id-ID"/>
        </w:rPr>
        <w:fldChar w:fldCharType="begin"/>
      </w:r>
      <w:r w:rsidRPr="003C5EC5">
        <w:rPr>
          <w:b/>
          <w:i w:val="0"/>
          <w:color w:val="000000" w:themeColor="text1"/>
          <w:lang w:val="id-ID"/>
        </w:rPr>
        <w:instrText xml:space="preserve"> SEQ Figure \* ARABIC </w:instrText>
      </w:r>
      <w:r w:rsidRPr="003C5EC5">
        <w:rPr>
          <w:b/>
          <w:i w:val="0"/>
          <w:color w:val="000000" w:themeColor="text1"/>
          <w:lang w:val="id-ID"/>
        </w:rPr>
        <w:fldChar w:fldCharType="separate"/>
      </w:r>
      <w:r>
        <w:rPr>
          <w:b/>
          <w:i w:val="0"/>
          <w:noProof/>
          <w:color w:val="000000" w:themeColor="text1"/>
          <w:lang w:val="id-ID"/>
        </w:rPr>
        <w:t>1</w:t>
      </w:r>
      <w:r w:rsidRPr="003C5EC5">
        <w:rPr>
          <w:b/>
          <w:i w:val="0"/>
          <w:color w:val="000000" w:themeColor="text1"/>
          <w:lang w:val="id-ID"/>
        </w:rPr>
        <w:fldChar w:fldCharType="end"/>
      </w:r>
      <w:r w:rsidRPr="003C5EC5">
        <w:rPr>
          <w:b/>
          <w:i w:val="0"/>
          <w:color w:val="000000" w:themeColor="text1"/>
          <w:lang w:val="id-ID"/>
        </w:rPr>
        <w:t>. Menu</w:t>
      </w:r>
    </w:p>
    <w:p w14:paraId="307E1B75" w14:textId="778EA649" w:rsidR="008869D7" w:rsidRPr="00185FF8" w:rsidRDefault="008972C3" w:rsidP="00185FF8">
      <w:pPr>
        <w:rPr>
          <w:b/>
          <w:iCs/>
          <w:color w:val="000000" w:themeColor="text1"/>
          <w:sz w:val="18"/>
          <w:szCs w:val="18"/>
          <w:lang w:val="id-ID"/>
        </w:rPr>
      </w:pPr>
      <w:r>
        <w:rPr>
          <w:b/>
          <w:i/>
          <w:color w:val="000000" w:themeColor="text1"/>
          <w:lang w:val="id-ID"/>
        </w:rPr>
        <w:br w:type="page"/>
      </w:r>
    </w:p>
    <w:p w14:paraId="51EA7C38" w14:textId="4551D9C2" w:rsidR="008869D7" w:rsidRPr="003C5EC5" w:rsidRDefault="004A0882" w:rsidP="008869D7">
      <w:pPr>
        <w:pStyle w:val="ListParagraph"/>
        <w:numPr>
          <w:ilvl w:val="0"/>
          <w:numId w:val="20"/>
        </w:numPr>
        <w:spacing w:line="360" w:lineRule="auto"/>
        <w:rPr>
          <w:b/>
          <w:lang w:val="id-ID"/>
        </w:rPr>
      </w:pPr>
      <w:r>
        <w:rPr>
          <w:b/>
        </w:rPr>
        <w:lastRenderedPageBreak/>
        <w:t>Add Weapon</w:t>
      </w:r>
      <w:r w:rsidR="008869D7" w:rsidRPr="003C5EC5">
        <w:rPr>
          <w:b/>
          <w:lang w:val="id-ID"/>
        </w:rPr>
        <w:t xml:space="preserve"> (Menu 1)</w:t>
      </w:r>
    </w:p>
    <w:p w14:paraId="2BAC41F1" w14:textId="4C886618" w:rsidR="008869D7" w:rsidRPr="009434DE" w:rsidRDefault="008869D7" w:rsidP="008869D7">
      <w:pPr>
        <w:pStyle w:val="ListParagraph"/>
        <w:spacing w:line="360" w:lineRule="auto"/>
      </w:pPr>
      <w:r>
        <w:tab/>
      </w:r>
      <w:r w:rsidR="00C26000">
        <w:rPr>
          <w:iCs/>
        </w:rPr>
        <w:t xml:space="preserve">The </w:t>
      </w:r>
      <w:r w:rsidR="00C26000">
        <w:rPr>
          <w:iCs/>
        </w:rPr>
        <w:t xml:space="preserve">First </w:t>
      </w:r>
      <w:r w:rsidR="00C26000">
        <w:rPr>
          <w:iCs/>
        </w:rPr>
        <w:t xml:space="preserve">menu option let the user </w:t>
      </w:r>
      <w:r w:rsidR="00C26000">
        <w:rPr>
          <w:b/>
          <w:bCs/>
          <w:iCs/>
        </w:rPr>
        <w:t xml:space="preserve">insert a new </w:t>
      </w:r>
      <w:r w:rsidR="00991636">
        <w:rPr>
          <w:b/>
          <w:bCs/>
          <w:iCs/>
        </w:rPr>
        <w:t>Weapon</w:t>
      </w:r>
      <w:r w:rsidR="00C26000">
        <w:rPr>
          <w:b/>
          <w:bCs/>
          <w:iCs/>
        </w:rPr>
        <w:t xml:space="preserve"> into the system. </w:t>
      </w:r>
      <w:r w:rsidR="00C26000">
        <w:rPr>
          <w:iCs/>
        </w:rPr>
        <w:t>This option requires the user to input information regarding the item with the following detail:</w:t>
      </w:r>
    </w:p>
    <w:p w14:paraId="0A6A8CFA" w14:textId="6BD68EDE" w:rsidR="008869D7" w:rsidRPr="003C5EC5" w:rsidRDefault="008869D7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3C5EC5">
        <w:rPr>
          <w:lang w:val="id-ID"/>
        </w:rPr>
        <w:t xml:space="preserve">When user choose this menu, </w:t>
      </w:r>
      <w:r w:rsidR="00B9273C" w:rsidRPr="00633817">
        <w:t xml:space="preserve">First, the program will </w:t>
      </w:r>
      <w:r w:rsidR="00B9273C" w:rsidRPr="00096324">
        <w:rPr>
          <w:b/>
          <w:bCs/>
        </w:rPr>
        <w:t>randomly</w:t>
      </w:r>
      <w:r w:rsidR="00B9273C" w:rsidRPr="00633817">
        <w:t xml:space="preserve"> </w:t>
      </w:r>
      <w:r w:rsidR="00B9273C" w:rsidRPr="00096324">
        <w:rPr>
          <w:b/>
          <w:bCs/>
        </w:rPr>
        <w:t>generate weapon’s id</w:t>
      </w:r>
      <w:r w:rsidR="00B9273C" w:rsidRPr="00633817">
        <w:t xml:space="preserve"> with this format</w:t>
      </w:r>
      <w:r w:rsidR="00B9273C">
        <w:t>:</w:t>
      </w:r>
    </w:p>
    <w:tbl>
      <w:tblPr>
        <w:tblStyle w:val="TableGrid"/>
        <w:tblW w:w="3393" w:type="dxa"/>
        <w:jc w:val="center"/>
        <w:tblLook w:val="04A0" w:firstRow="1" w:lastRow="0" w:firstColumn="1" w:lastColumn="0" w:noHBand="0" w:noVBand="1"/>
      </w:tblPr>
      <w:tblGrid>
        <w:gridCol w:w="3393"/>
      </w:tblGrid>
      <w:tr w:rsidR="00101EA3" w:rsidRPr="00633817" w14:paraId="0A196ACC" w14:textId="77777777" w:rsidTr="00135590">
        <w:trPr>
          <w:jc w:val="center"/>
        </w:trPr>
        <w:tc>
          <w:tcPr>
            <w:tcW w:w="3393" w:type="dxa"/>
          </w:tcPr>
          <w:p w14:paraId="65E4DFEC" w14:textId="77777777" w:rsidR="00101EA3" w:rsidRPr="00633817" w:rsidRDefault="00101EA3" w:rsidP="00135590">
            <w:pPr>
              <w:spacing w:line="360" w:lineRule="auto"/>
              <w:jc w:val="center"/>
            </w:pPr>
            <w:r w:rsidRPr="00633817">
              <w:t>XXZZZ</w:t>
            </w:r>
          </w:p>
          <w:p w14:paraId="186F4152" w14:textId="77777777" w:rsidR="00101EA3" w:rsidRPr="00633817" w:rsidRDefault="00101EA3" w:rsidP="00135590">
            <w:pPr>
              <w:spacing w:line="360" w:lineRule="auto"/>
              <w:jc w:val="center"/>
            </w:pPr>
            <w:r w:rsidRPr="00633817">
              <w:t>X = character [A - Z]</w:t>
            </w:r>
          </w:p>
          <w:p w14:paraId="7F299F6E" w14:textId="77777777" w:rsidR="00101EA3" w:rsidRPr="00633817" w:rsidRDefault="00101EA3" w:rsidP="00135590">
            <w:pPr>
              <w:spacing w:line="360" w:lineRule="auto"/>
              <w:jc w:val="center"/>
            </w:pPr>
            <w:r w:rsidRPr="00633817">
              <w:t>Z = number [0 - 9]</w:t>
            </w:r>
          </w:p>
          <w:p w14:paraId="7AD64B73" w14:textId="77777777" w:rsidR="00101EA3" w:rsidRPr="00633817" w:rsidRDefault="00101EA3" w:rsidP="00135590">
            <w:pPr>
              <w:spacing w:line="360" w:lineRule="auto"/>
              <w:jc w:val="center"/>
            </w:pPr>
            <w:r w:rsidRPr="00633817">
              <w:t>Example: OF098</w:t>
            </w:r>
          </w:p>
        </w:tc>
      </w:tr>
    </w:tbl>
    <w:p w14:paraId="06193D7C" w14:textId="77777777" w:rsidR="008869D7" w:rsidRPr="009434DE" w:rsidRDefault="008869D7" w:rsidP="008869D7">
      <w:pPr>
        <w:rPr>
          <w:lang w:val="id-ID"/>
        </w:rPr>
      </w:pPr>
    </w:p>
    <w:p w14:paraId="115866D0" w14:textId="621C1E30" w:rsidR="008869D7" w:rsidRPr="003C5EC5" w:rsidRDefault="008869D7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3C5EC5">
        <w:rPr>
          <w:lang w:val="id-ID"/>
        </w:rPr>
        <w:t xml:space="preserve">After that, </w:t>
      </w:r>
      <w:r w:rsidR="00F82A25">
        <w:t>T</w:t>
      </w:r>
      <w:r w:rsidR="00F82A25" w:rsidRPr="00633817">
        <w:t xml:space="preserve">he program will ask user to input the </w:t>
      </w:r>
      <w:r w:rsidR="00F82A25" w:rsidRPr="00804A98">
        <w:rPr>
          <w:b/>
        </w:rPr>
        <w:t>weapon’s name</w:t>
      </w:r>
      <w:r w:rsidR="00F82A25" w:rsidRPr="00633817">
        <w:t xml:space="preserve">. Validate the </w:t>
      </w:r>
      <w:r w:rsidR="00F82A25" w:rsidRPr="008C18A4">
        <w:rPr>
          <w:b/>
        </w:rPr>
        <w:t>name’s length</w:t>
      </w:r>
      <w:r w:rsidR="00F82A25" w:rsidRPr="00633817">
        <w:t xml:space="preserve"> must be between </w:t>
      </w:r>
      <w:r w:rsidR="00F82A25" w:rsidRPr="00633817">
        <w:rPr>
          <w:b/>
          <w:bCs/>
        </w:rPr>
        <w:t xml:space="preserve">3 and 12 characters </w:t>
      </w:r>
      <w:r w:rsidR="00F82A25" w:rsidRPr="00633817">
        <w:t xml:space="preserve">and </w:t>
      </w:r>
      <w:r w:rsidR="00F82A25" w:rsidRPr="00633817">
        <w:rPr>
          <w:b/>
          <w:bCs/>
        </w:rPr>
        <w:t>must be unique</w:t>
      </w:r>
      <w:r w:rsidRPr="003C5EC5">
        <w:rPr>
          <w:lang w:val="id-ID"/>
        </w:rPr>
        <w:t>.</w:t>
      </w:r>
    </w:p>
    <w:p w14:paraId="2F1D9968" w14:textId="431C5CC5" w:rsidR="008869D7" w:rsidRPr="00F82A25" w:rsidRDefault="00F82A25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>
        <w:t>T</w:t>
      </w:r>
      <w:r w:rsidRPr="00633817">
        <w:t xml:space="preserve">he program will ask user to input </w:t>
      </w:r>
      <w:r w:rsidRPr="000879D3">
        <w:rPr>
          <w:b/>
        </w:rPr>
        <w:t>weapon’s quality</w:t>
      </w:r>
      <w:r w:rsidRPr="00633817">
        <w:t xml:space="preserve">. Validate the </w:t>
      </w:r>
      <w:r w:rsidRPr="005A4E9A">
        <w:rPr>
          <w:b/>
        </w:rPr>
        <w:t>quality</w:t>
      </w:r>
      <w:r w:rsidRPr="00633817">
        <w:t xml:space="preserve"> must be </w:t>
      </w:r>
      <w:r w:rsidRPr="00282D7D">
        <w:rPr>
          <w:bCs/>
        </w:rPr>
        <w:t>“</w:t>
      </w:r>
      <w:r w:rsidRPr="00633817">
        <w:rPr>
          <w:b/>
          <w:bCs/>
        </w:rPr>
        <w:t>Low</w:t>
      </w:r>
      <w:r w:rsidRPr="00282D7D">
        <w:rPr>
          <w:bCs/>
        </w:rPr>
        <w:t>”</w:t>
      </w:r>
      <w:r>
        <w:rPr>
          <w:b/>
          <w:bCs/>
        </w:rPr>
        <w:t xml:space="preserve">, </w:t>
      </w:r>
      <w:r w:rsidRPr="00282D7D">
        <w:rPr>
          <w:bCs/>
        </w:rPr>
        <w:t>“</w:t>
      </w:r>
      <w:r w:rsidRPr="00633817">
        <w:rPr>
          <w:b/>
          <w:bCs/>
        </w:rPr>
        <w:t>Medium</w:t>
      </w:r>
      <w:r w:rsidRPr="00282D7D">
        <w:rPr>
          <w:bCs/>
        </w:rPr>
        <w:t>”</w:t>
      </w:r>
      <w:r w:rsidRPr="00633817">
        <w:rPr>
          <w:b/>
          <w:bCs/>
        </w:rPr>
        <w:t xml:space="preserve"> or </w:t>
      </w:r>
      <w:r w:rsidRPr="00282D7D">
        <w:rPr>
          <w:bCs/>
        </w:rPr>
        <w:t>“</w:t>
      </w:r>
      <w:r w:rsidRPr="00633817">
        <w:rPr>
          <w:b/>
          <w:bCs/>
        </w:rPr>
        <w:t>High</w:t>
      </w:r>
      <w:r w:rsidRPr="00282D7D">
        <w:rPr>
          <w:bCs/>
        </w:rPr>
        <w:t>”</w:t>
      </w:r>
      <w:r w:rsidRPr="00633817">
        <w:rPr>
          <w:b/>
          <w:bCs/>
        </w:rPr>
        <w:t xml:space="preserve"> </w:t>
      </w:r>
      <w:r w:rsidRPr="007328CD">
        <w:rPr>
          <w:bCs/>
        </w:rPr>
        <w:t>(</w:t>
      </w:r>
      <w:r w:rsidRPr="00633817">
        <w:rPr>
          <w:b/>
          <w:bCs/>
        </w:rPr>
        <w:t>Case Sensitive</w:t>
      </w:r>
      <w:r w:rsidRPr="007328CD">
        <w:rPr>
          <w:bCs/>
        </w:rPr>
        <w:t>)</w:t>
      </w:r>
      <w:r w:rsidR="008869D7" w:rsidRPr="003C5EC5">
        <w:rPr>
          <w:b/>
          <w:lang w:val="id-ID"/>
        </w:rPr>
        <w:t>.</w:t>
      </w:r>
    </w:p>
    <w:p w14:paraId="321FBEE5" w14:textId="5DCFA701" w:rsidR="00F82A25" w:rsidRPr="00F82A25" w:rsidRDefault="00F82A25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633817">
        <w:t>After that</w:t>
      </w:r>
      <w:r>
        <w:t xml:space="preserve">, </w:t>
      </w:r>
      <w:r w:rsidRPr="00633817">
        <w:t xml:space="preserve">the program will </w:t>
      </w:r>
      <w:r w:rsidRPr="00DC3069">
        <w:rPr>
          <w:b/>
          <w:bCs/>
        </w:rPr>
        <w:t>randomly generate the weapon’s power</w:t>
      </w:r>
      <w:r w:rsidRPr="00633817">
        <w:t xml:space="preserve"> with the following rule</w:t>
      </w:r>
      <w:r>
        <w:t>s</w:t>
      </w:r>
      <w:r w:rsidRPr="00633817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2"/>
        <w:gridCol w:w="2628"/>
      </w:tblGrid>
      <w:tr w:rsidR="00F82A25" w:rsidRPr="00633817" w14:paraId="3D2D2C58" w14:textId="77777777" w:rsidTr="00135590">
        <w:trPr>
          <w:trHeight w:val="449"/>
          <w:jc w:val="center"/>
        </w:trPr>
        <w:tc>
          <w:tcPr>
            <w:tcW w:w="2952" w:type="dxa"/>
            <w:shd w:val="clear" w:color="auto" w:fill="000000" w:themeFill="text1"/>
          </w:tcPr>
          <w:p w14:paraId="24DCFF45" w14:textId="77777777" w:rsidR="00F82A25" w:rsidRPr="00633817" w:rsidRDefault="00F82A25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>Quality</w:t>
            </w:r>
          </w:p>
        </w:tc>
        <w:tc>
          <w:tcPr>
            <w:tcW w:w="2628" w:type="dxa"/>
            <w:shd w:val="clear" w:color="auto" w:fill="000000" w:themeFill="text1"/>
          </w:tcPr>
          <w:p w14:paraId="4D39CAFD" w14:textId="77777777" w:rsidR="00F82A25" w:rsidRPr="00633817" w:rsidRDefault="00F82A25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>Power</w:t>
            </w:r>
          </w:p>
        </w:tc>
      </w:tr>
      <w:tr w:rsidR="00F82A25" w:rsidRPr="00633817" w14:paraId="0D088A32" w14:textId="77777777" w:rsidTr="00135590">
        <w:trPr>
          <w:trHeight w:val="440"/>
          <w:jc w:val="center"/>
        </w:trPr>
        <w:tc>
          <w:tcPr>
            <w:tcW w:w="2952" w:type="dxa"/>
            <w:vAlign w:val="center"/>
          </w:tcPr>
          <w:p w14:paraId="090AFD0B" w14:textId="77777777" w:rsidR="00F82A25" w:rsidRPr="00633817" w:rsidRDefault="00F82A25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>Low</w:t>
            </w:r>
          </w:p>
        </w:tc>
        <w:tc>
          <w:tcPr>
            <w:tcW w:w="2628" w:type="dxa"/>
            <w:vAlign w:val="center"/>
          </w:tcPr>
          <w:p w14:paraId="059A5702" w14:textId="77777777" w:rsidR="00F82A25" w:rsidRPr="00633817" w:rsidRDefault="00F82A25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>0 - 4999</w:t>
            </w:r>
          </w:p>
        </w:tc>
      </w:tr>
      <w:tr w:rsidR="00F82A25" w:rsidRPr="00633817" w14:paraId="3FC9C597" w14:textId="77777777" w:rsidTr="00135590">
        <w:trPr>
          <w:trHeight w:val="449"/>
          <w:jc w:val="center"/>
        </w:trPr>
        <w:tc>
          <w:tcPr>
            <w:tcW w:w="2952" w:type="dxa"/>
            <w:vAlign w:val="center"/>
          </w:tcPr>
          <w:p w14:paraId="1BAA68EC" w14:textId="77777777" w:rsidR="00F82A25" w:rsidRPr="00633817" w:rsidRDefault="00F82A25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>Medium</w:t>
            </w:r>
          </w:p>
        </w:tc>
        <w:tc>
          <w:tcPr>
            <w:tcW w:w="2628" w:type="dxa"/>
            <w:vAlign w:val="center"/>
          </w:tcPr>
          <w:p w14:paraId="7387E785" w14:textId="77777777" w:rsidR="00F82A25" w:rsidRPr="00633817" w:rsidRDefault="00F82A25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>5000 - 9999</w:t>
            </w:r>
          </w:p>
        </w:tc>
      </w:tr>
      <w:tr w:rsidR="00F82A25" w:rsidRPr="00633817" w14:paraId="4CA87727" w14:textId="77777777" w:rsidTr="00135590">
        <w:trPr>
          <w:trHeight w:val="449"/>
          <w:jc w:val="center"/>
        </w:trPr>
        <w:tc>
          <w:tcPr>
            <w:tcW w:w="2952" w:type="dxa"/>
            <w:vAlign w:val="center"/>
          </w:tcPr>
          <w:p w14:paraId="3AADF777" w14:textId="77777777" w:rsidR="00F82A25" w:rsidRPr="00633817" w:rsidRDefault="00F82A25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>High</w:t>
            </w:r>
          </w:p>
        </w:tc>
        <w:tc>
          <w:tcPr>
            <w:tcW w:w="2628" w:type="dxa"/>
            <w:vAlign w:val="center"/>
          </w:tcPr>
          <w:p w14:paraId="3EFB6041" w14:textId="77777777" w:rsidR="00F82A25" w:rsidRPr="00633817" w:rsidRDefault="00F82A25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 xml:space="preserve">10000 </w:t>
            </w:r>
            <w:r>
              <w:t>–</w:t>
            </w:r>
            <w:r w:rsidRPr="00633817">
              <w:t xml:space="preserve"> 14999</w:t>
            </w:r>
          </w:p>
        </w:tc>
      </w:tr>
    </w:tbl>
    <w:p w14:paraId="0246B672" w14:textId="4EEC8815" w:rsidR="00F82A25" w:rsidRPr="00F82A25" w:rsidRDefault="00F82A25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>
        <w:t xml:space="preserve">Calculate the </w:t>
      </w:r>
      <w:r w:rsidRPr="00633817">
        <w:rPr>
          <w:b/>
          <w:bCs/>
        </w:rPr>
        <w:t xml:space="preserve">weapon’s price </w:t>
      </w:r>
      <w:r w:rsidRPr="00633817">
        <w:t>with the following rule: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8"/>
        <w:gridCol w:w="3901"/>
      </w:tblGrid>
      <w:tr w:rsidR="00D7007A" w:rsidRPr="00633817" w14:paraId="1B841736" w14:textId="77777777" w:rsidTr="00135590">
        <w:trPr>
          <w:trHeight w:val="377"/>
          <w:jc w:val="center"/>
        </w:trPr>
        <w:tc>
          <w:tcPr>
            <w:tcW w:w="2498" w:type="dxa"/>
            <w:shd w:val="clear" w:color="auto" w:fill="000000" w:themeFill="text1"/>
            <w:vAlign w:val="center"/>
          </w:tcPr>
          <w:p w14:paraId="4C91D667" w14:textId="77777777" w:rsidR="00D7007A" w:rsidRPr="00633817" w:rsidRDefault="00D7007A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>Quality</w:t>
            </w:r>
          </w:p>
        </w:tc>
        <w:tc>
          <w:tcPr>
            <w:tcW w:w="3901" w:type="dxa"/>
            <w:shd w:val="clear" w:color="auto" w:fill="000000" w:themeFill="text1"/>
            <w:vAlign w:val="center"/>
          </w:tcPr>
          <w:p w14:paraId="11DB0CBB" w14:textId="77777777" w:rsidR="00D7007A" w:rsidRPr="00633817" w:rsidRDefault="00D7007A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>Price</w:t>
            </w:r>
          </w:p>
        </w:tc>
      </w:tr>
      <w:tr w:rsidR="00D7007A" w:rsidRPr="00633817" w14:paraId="712E3384" w14:textId="77777777" w:rsidTr="00135590">
        <w:trPr>
          <w:trHeight w:val="242"/>
          <w:jc w:val="center"/>
        </w:trPr>
        <w:tc>
          <w:tcPr>
            <w:tcW w:w="2498" w:type="dxa"/>
            <w:vAlign w:val="center"/>
          </w:tcPr>
          <w:p w14:paraId="357B2BB7" w14:textId="77777777" w:rsidR="00D7007A" w:rsidRPr="00633817" w:rsidRDefault="00D7007A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>Low</w:t>
            </w:r>
          </w:p>
        </w:tc>
        <w:tc>
          <w:tcPr>
            <w:tcW w:w="3901" w:type="dxa"/>
            <w:vAlign w:val="center"/>
          </w:tcPr>
          <w:p w14:paraId="5148CEB1" w14:textId="77777777" w:rsidR="00D7007A" w:rsidRPr="00633817" w:rsidRDefault="00D7007A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>2000 + power</w:t>
            </w:r>
          </w:p>
        </w:tc>
      </w:tr>
      <w:tr w:rsidR="00D7007A" w:rsidRPr="00633817" w14:paraId="02A05315" w14:textId="77777777" w:rsidTr="00135590">
        <w:trPr>
          <w:trHeight w:val="422"/>
          <w:jc w:val="center"/>
        </w:trPr>
        <w:tc>
          <w:tcPr>
            <w:tcW w:w="2498" w:type="dxa"/>
            <w:vAlign w:val="center"/>
          </w:tcPr>
          <w:p w14:paraId="147B3948" w14:textId="77777777" w:rsidR="00D7007A" w:rsidRPr="00633817" w:rsidRDefault="00D7007A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>Medium</w:t>
            </w:r>
          </w:p>
        </w:tc>
        <w:tc>
          <w:tcPr>
            <w:tcW w:w="3901" w:type="dxa"/>
            <w:vAlign w:val="center"/>
          </w:tcPr>
          <w:p w14:paraId="5651290A" w14:textId="77777777" w:rsidR="00D7007A" w:rsidRPr="00633817" w:rsidRDefault="00D7007A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>3000 + power</w:t>
            </w:r>
          </w:p>
        </w:tc>
      </w:tr>
      <w:tr w:rsidR="00D7007A" w:rsidRPr="00633817" w14:paraId="48D23ABA" w14:textId="77777777" w:rsidTr="00135590">
        <w:trPr>
          <w:trHeight w:val="287"/>
          <w:jc w:val="center"/>
        </w:trPr>
        <w:tc>
          <w:tcPr>
            <w:tcW w:w="2498" w:type="dxa"/>
            <w:vAlign w:val="center"/>
          </w:tcPr>
          <w:p w14:paraId="5B9FF610" w14:textId="77777777" w:rsidR="00D7007A" w:rsidRPr="00633817" w:rsidRDefault="00D7007A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>High</w:t>
            </w:r>
          </w:p>
        </w:tc>
        <w:tc>
          <w:tcPr>
            <w:tcW w:w="3901" w:type="dxa"/>
            <w:vAlign w:val="center"/>
          </w:tcPr>
          <w:p w14:paraId="22AFAED1" w14:textId="77777777" w:rsidR="00D7007A" w:rsidRPr="00633817" w:rsidRDefault="00D7007A" w:rsidP="00135590">
            <w:pPr>
              <w:pStyle w:val="ListParagraph"/>
              <w:spacing w:line="360" w:lineRule="auto"/>
              <w:ind w:left="0"/>
              <w:jc w:val="center"/>
            </w:pPr>
            <w:r w:rsidRPr="00633817">
              <w:t>4000 + power</w:t>
            </w:r>
          </w:p>
        </w:tc>
      </w:tr>
    </w:tbl>
    <w:p w14:paraId="12C5B3FB" w14:textId="51F960DE" w:rsidR="008869D7" w:rsidRDefault="008869D7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 w:rsidRPr="003C5EC5">
        <w:rPr>
          <w:lang w:val="id-ID"/>
        </w:rPr>
        <w:t xml:space="preserve">After the user provides all the necessary inputs, </w:t>
      </w:r>
      <w:r w:rsidRPr="003C5EC5">
        <w:rPr>
          <w:b/>
          <w:lang w:val="id-ID"/>
        </w:rPr>
        <w:t>store</w:t>
      </w:r>
      <w:r w:rsidRPr="003C5EC5">
        <w:rPr>
          <w:lang w:val="id-ID"/>
        </w:rPr>
        <w:t xml:space="preserve"> the </w:t>
      </w:r>
      <w:r w:rsidR="006D5BDF">
        <w:t>weapon</w:t>
      </w:r>
      <w:r w:rsidRPr="003C5EC5">
        <w:rPr>
          <w:lang w:val="id-ID"/>
        </w:rPr>
        <w:t xml:space="preserve"> information into a file named “</w:t>
      </w:r>
      <w:r w:rsidR="006D5BDF">
        <w:rPr>
          <w:b/>
        </w:rPr>
        <w:t>We</w:t>
      </w:r>
      <w:r w:rsidR="00C41C95">
        <w:rPr>
          <w:b/>
        </w:rPr>
        <w:t>a</w:t>
      </w:r>
      <w:r w:rsidR="006D5BDF">
        <w:rPr>
          <w:b/>
        </w:rPr>
        <w:t>pons</w:t>
      </w:r>
      <w:r w:rsidRPr="003C5EC5">
        <w:rPr>
          <w:b/>
          <w:lang w:val="id-ID"/>
        </w:rPr>
        <w:t>.txt</w:t>
      </w:r>
      <w:r w:rsidRPr="003C5EC5">
        <w:rPr>
          <w:lang w:val="id-ID"/>
        </w:rPr>
        <w:t xml:space="preserve">”. Please store the all the information using </w:t>
      </w:r>
      <w:r w:rsidRPr="003C5EC5">
        <w:rPr>
          <w:b/>
          <w:lang w:val="id-ID"/>
        </w:rPr>
        <w:t>“#”</w:t>
      </w:r>
      <w:r w:rsidRPr="003C5EC5">
        <w:rPr>
          <w:lang w:val="id-ID"/>
        </w:rPr>
        <w:t xml:space="preserve"> </w:t>
      </w:r>
      <w:r w:rsidRPr="003C5EC5">
        <w:rPr>
          <w:b/>
          <w:lang w:val="id-ID"/>
        </w:rPr>
        <w:t>as a separator</w:t>
      </w:r>
      <w:r>
        <w:rPr>
          <w:b/>
        </w:rPr>
        <w:t xml:space="preserve"> with the following format</w:t>
      </w:r>
      <w:r w:rsidRPr="003C5EC5">
        <w:rPr>
          <w:lang w:val="id-ID"/>
        </w:rPr>
        <w:t xml:space="preserve">. </w:t>
      </w:r>
    </w:p>
    <w:p w14:paraId="5B9E4E58" w14:textId="06531734" w:rsidR="00DA6845" w:rsidRPr="00DA6845" w:rsidRDefault="00DA6845" w:rsidP="00DA6845">
      <w:pPr>
        <w:pStyle w:val="ListParagraph"/>
        <w:spacing w:line="360" w:lineRule="auto"/>
        <w:ind w:left="1080"/>
        <w:rPr>
          <w:lang w:val="id-ID"/>
        </w:rPr>
      </w:pPr>
      <w:r>
        <w:rPr>
          <w:noProof/>
          <w:lang w:val="id-ID"/>
        </w:rPr>
        <w:pict w14:anchorId="5AD7F0B9">
          <v:rect id="_x0000_s2057" style="position:absolute;left:0;text-align:left;margin-left:1.8pt;margin-top:4.6pt;width:507pt;height:21pt;z-index:251663360">
            <v:textbox style="mso-next-textbox:#_x0000_s2057">
              <w:txbxContent>
                <w:p w14:paraId="7653077B" w14:textId="77777777" w:rsidR="00DA6845" w:rsidRPr="0073408A" w:rsidRDefault="00DA6845" w:rsidP="00DA6845">
                  <w:pPr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bCs/>
                    </w:rPr>
                    <w:t>[</w:t>
                  </w:r>
                  <w:r>
                    <w:rPr>
                      <w:b/>
                      <w:bCs/>
                    </w:rPr>
                    <w:t>Weapon</w:t>
                  </w:r>
                  <w:r>
                    <w:rPr>
                      <w:b/>
                      <w:bCs/>
                    </w:rPr>
                    <w:t xml:space="preserve">’s ID]#[Weapon’s Name]#[Weapon’s </w:t>
                  </w:r>
                  <w:r>
                    <w:rPr>
                      <w:b/>
                      <w:bCs/>
                    </w:rPr>
                    <w:t>Quality</w:t>
                  </w:r>
                  <w:r>
                    <w:rPr>
                      <w:b/>
                      <w:bCs/>
                    </w:rPr>
                    <w:t xml:space="preserve">]#[Weapon’s </w:t>
                  </w:r>
                  <w:r>
                    <w:rPr>
                      <w:b/>
                      <w:bCs/>
                    </w:rPr>
                    <w:t>Power</w:t>
                  </w:r>
                  <w:r>
                    <w:rPr>
                      <w:b/>
                      <w:bCs/>
                    </w:rPr>
                    <w:t>]#[Weapo</w:t>
                  </w:r>
                  <w:r>
                    <w:rPr>
                      <w:b/>
                      <w:bCs/>
                    </w:rPr>
                    <w:t>n</w:t>
                  </w:r>
                  <w:r>
                    <w:rPr>
                      <w:b/>
                      <w:bCs/>
                    </w:rPr>
                    <w:t>’s Price]</w:t>
                  </w:r>
                </w:p>
              </w:txbxContent>
            </v:textbox>
          </v:rect>
        </w:pict>
      </w:r>
    </w:p>
    <w:p w14:paraId="41715DE6" w14:textId="77777777" w:rsidR="00DD6B14" w:rsidRPr="00DD6B14" w:rsidRDefault="00DD6B14" w:rsidP="00DD6B14">
      <w:pPr>
        <w:pStyle w:val="ListParagraph"/>
        <w:spacing w:line="360" w:lineRule="auto"/>
        <w:ind w:left="1080"/>
        <w:rPr>
          <w:lang w:val="id-ID"/>
        </w:rPr>
      </w:pPr>
    </w:p>
    <w:p w14:paraId="45965E07" w14:textId="76B47752" w:rsidR="008869D7" w:rsidRPr="00DD6B14" w:rsidRDefault="00DA6845" w:rsidP="00DD6B14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>
        <w:lastRenderedPageBreak/>
        <w:t xml:space="preserve">When the inputted information has been saved, </w:t>
      </w:r>
      <w:r w:rsidRPr="00633817">
        <w:rPr>
          <w:b/>
          <w:bCs/>
        </w:rPr>
        <w:t xml:space="preserve">show message </w:t>
      </w:r>
      <w:r w:rsidRPr="0032315C">
        <w:rPr>
          <w:bCs/>
        </w:rPr>
        <w:t>“</w:t>
      </w:r>
      <w:r w:rsidRPr="00633817">
        <w:rPr>
          <w:b/>
          <w:bCs/>
        </w:rPr>
        <w:t>Add weapon success</w:t>
      </w:r>
      <w:r w:rsidRPr="0032315C">
        <w:rPr>
          <w:bCs/>
        </w:rPr>
        <w:t>”</w:t>
      </w:r>
      <w:r>
        <w:t>.</w:t>
      </w:r>
    </w:p>
    <w:p w14:paraId="0452720A" w14:textId="5A412B90" w:rsidR="00DD6B14" w:rsidRPr="00DD6B14" w:rsidRDefault="00DD6B14" w:rsidP="00DD6B14">
      <w:pPr>
        <w:pStyle w:val="ListParagraph"/>
        <w:spacing w:line="360" w:lineRule="auto"/>
        <w:ind w:left="1080"/>
        <w:rPr>
          <w:lang w:val="id-ID"/>
        </w:rPr>
      </w:pPr>
      <w:r w:rsidRPr="00633817">
        <w:rPr>
          <w:noProof/>
          <w:bdr w:val="single" w:sz="12" w:space="0" w:color="auto"/>
        </w:rPr>
        <w:drawing>
          <wp:inline distT="0" distB="0" distL="0" distR="0" wp14:anchorId="11311ACB" wp14:editId="23DD8B4E">
            <wp:extent cx="5669280" cy="958215"/>
            <wp:effectExtent l="0" t="0" r="762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14955" t="75760" r="32103" b="12391"/>
                    <a:stretch/>
                  </pic:blipFill>
                  <pic:spPr bwMode="auto">
                    <a:xfrm>
                      <a:off x="0" y="0"/>
                      <a:ext cx="6031127" cy="1019374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EF9D8" w14:textId="60504B4C" w:rsidR="008475D5" w:rsidRPr="008475D5" w:rsidRDefault="008475D5" w:rsidP="008475D5">
      <w:pPr>
        <w:pStyle w:val="Caption"/>
        <w:jc w:val="center"/>
        <w:rPr>
          <w:b/>
          <w:i w:val="0"/>
          <w:color w:val="000000" w:themeColor="text1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>
        <w:rPr>
          <w:b/>
          <w:i w:val="0"/>
          <w:color w:val="000000" w:themeColor="text1"/>
        </w:rPr>
        <w:t>2</w:t>
      </w:r>
      <w:r w:rsidRPr="003C5EC5">
        <w:rPr>
          <w:b/>
          <w:i w:val="0"/>
          <w:color w:val="000000" w:themeColor="text1"/>
          <w:lang w:val="id-ID"/>
        </w:rPr>
        <w:t xml:space="preserve">. </w:t>
      </w:r>
      <w:r>
        <w:rPr>
          <w:b/>
          <w:i w:val="0"/>
          <w:color w:val="000000" w:themeColor="text1"/>
        </w:rPr>
        <w:t>Input All Data</w:t>
      </w:r>
    </w:p>
    <w:p w14:paraId="6B3A9B22" w14:textId="137E888E" w:rsidR="008869D7" w:rsidRPr="00053743" w:rsidRDefault="00372FCB" w:rsidP="008869D7">
      <w:pPr>
        <w:pStyle w:val="ListParagraph"/>
        <w:numPr>
          <w:ilvl w:val="0"/>
          <w:numId w:val="20"/>
        </w:numPr>
        <w:spacing w:line="360" w:lineRule="auto"/>
        <w:rPr>
          <w:b/>
          <w:lang w:val="id-ID"/>
        </w:rPr>
      </w:pPr>
      <w:r>
        <w:rPr>
          <w:b/>
        </w:rPr>
        <w:t>View Weapon</w:t>
      </w:r>
      <w:r w:rsidR="008869D7" w:rsidRPr="003C5EC5">
        <w:rPr>
          <w:b/>
          <w:lang w:val="id-ID"/>
        </w:rPr>
        <w:t xml:space="preserve"> (Menu 2)</w:t>
      </w:r>
    </w:p>
    <w:p w14:paraId="425E6109" w14:textId="0625EEE4" w:rsidR="008869D7" w:rsidRPr="00053743" w:rsidRDefault="008869D7" w:rsidP="008869D7">
      <w:pPr>
        <w:tabs>
          <w:tab w:val="num" w:pos="1170"/>
        </w:tabs>
        <w:spacing w:line="360" w:lineRule="auto"/>
        <w:ind w:left="720"/>
        <w:rPr>
          <w:bCs/>
        </w:rPr>
      </w:pPr>
      <w:r>
        <w:rPr>
          <w:b/>
          <w:lang w:val="id-ID"/>
        </w:rPr>
        <w:tab/>
      </w:r>
      <w:r w:rsidR="00F25805">
        <w:t xml:space="preserve">The </w:t>
      </w:r>
      <w:r w:rsidR="00F25805">
        <w:t>Second</w:t>
      </w:r>
      <w:r w:rsidR="00F25805">
        <w:t xml:space="preserve"> option of the menu allows the user to </w:t>
      </w:r>
      <w:r w:rsidR="00F25805">
        <w:rPr>
          <w:b/>
          <w:bCs/>
        </w:rPr>
        <w:t xml:space="preserve">view all data read by file system. </w:t>
      </w:r>
      <w:r w:rsidR="00F25805">
        <w:t>The process follows the following steps which are:</w:t>
      </w:r>
    </w:p>
    <w:p w14:paraId="39BD6F83" w14:textId="4EF18636" w:rsidR="008869D7" w:rsidRPr="003211D1" w:rsidRDefault="003211D1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 w:rsidRPr="00633817">
        <w:t xml:space="preserve">If there is no weapon data, </w:t>
      </w:r>
      <w:r w:rsidRPr="00633817">
        <w:rPr>
          <w:b/>
          <w:bCs/>
        </w:rPr>
        <w:t xml:space="preserve">show </w:t>
      </w:r>
      <w:r w:rsidRPr="00FE452E">
        <w:rPr>
          <w:b/>
        </w:rPr>
        <w:t>message</w:t>
      </w:r>
      <w:r w:rsidRPr="00633817">
        <w:t xml:space="preserve"> “</w:t>
      </w:r>
      <w:r w:rsidRPr="00633817">
        <w:rPr>
          <w:b/>
          <w:bCs/>
        </w:rPr>
        <w:t>There is no data..</w:t>
      </w:r>
      <w:r w:rsidRPr="00633817">
        <w:t>”</w:t>
      </w:r>
      <w:r w:rsidR="008869D7">
        <w:t>.</w:t>
      </w:r>
    </w:p>
    <w:p w14:paraId="22B6B50A" w14:textId="554F1A1C" w:rsidR="003211D1" w:rsidRDefault="001F0430" w:rsidP="003211D1">
      <w:pPr>
        <w:pStyle w:val="ListParagraph"/>
        <w:spacing w:line="360" w:lineRule="auto"/>
        <w:ind w:left="1080"/>
        <w:rPr>
          <w:b/>
          <w:lang w:val="id-ID"/>
        </w:rPr>
      </w:pPr>
      <w:r w:rsidRPr="00633817">
        <w:rPr>
          <w:noProof/>
          <w:bdr w:val="single" w:sz="12" w:space="0" w:color="auto"/>
        </w:rPr>
        <w:drawing>
          <wp:inline distT="0" distB="0" distL="0" distR="0" wp14:anchorId="5278CCDC" wp14:editId="7F58013D">
            <wp:extent cx="5732890" cy="304778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l="15045" t="85362" r="38332" b="10084"/>
                    <a:stretch/>
                  </pic:blipFill>
                  <pic:spPr bwMode="auto">
                    <a:xfrm>
                      <a:off x="0" y="0"/>
                      <a:ext cx="10095194" cy="53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F4161" w14:textId="0B043464" w:rsidR="001F0430" w:rsidRPr="008475D5" w:rsidRDefault="001F0430" w:rsidP="001F0430">
      <w:pPr>
        <w:pStyle w:val="Caption"/>
        <w:jc w:val="center"/>
        <w:rPr>
          <w:b/>
          <w:i w:val="0"/>
          <w:color w:val="000000" w:themeColor="text1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>
        <w:rPr>
          <w:b/>
          <w:i w:val="0"/>
          <w:color w:val="000000" w:themeColor="text1"/>
        </w:rPr>
        <w:t>3</w:t>
      </w:r>
      <w:r w:rsidRPr="003C5EC5">
        <w:rPr>
          <w:b/>
          <w:i w:val="0"/>
          <w:color w:val="000000" w:themeColor="text1"/>
          <w:lang w:val="id-ID"/>
        </w:rPr>
        <w:t xml:space="preserve">. </w:t>
      </w:r>
      <w:r>
        <w:rPr>
          <w:b/>
          <w:i w:val="0"/>
          <w:color w:val="000000" w:themeColor="text1"/>
        </w:rPr>
        <w:t>View Validation</w:t>
      </w:r>
    </w:p>
    <w:p w14:paraId="336BB4E1" w14:textId="7E5676CB" w:rsidR="008869D7" w:rsidRPr="00F15445" w:rsidRDefault="004E53BF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Otherwise, if the </w:t>
      </w:r>
      <w:r>
        <w:t>Weapon</w:t>
      </w:r>
      <w:r>
        <w:t xml:space="preserve"> list </w:t>
      </w:r>
      <w:r>
        <w:rPr>
          <w:b/>
          <w:bCs/>
        </w:rPr>
        <w:t xml:space="preserve">already filled or have list of </w:t>
      </w:r>
      <w:r>
        <w:rPr>
          <w:b/>
          <w:bCs/>
        </w:rPr>
        <w:t>Weapons</w:t>
      </w:r>
      <w:r>
        <w:rPr>
          <w:b/>
          <w:bCs/>
        </w:rPr>
        <w:t xml:space="preserve">, </w:t>
      </w:r>
      <w:r>
        <w:t xml:space="preserve">the application will </w:t>
      </w:r>
      <w:r>
        <w:rPr>
          <w:b/>
          <w:bCs/>
        </w:rPr>
        <w:t xml:space="preserve">show all files received using KThread and Scheduler </w:t>
      </w:r>
      <w:r>
        <w:t>(</w:t>
      </w:r>
      <w:r w:rsidR="00F326E7">
        <w:rPr>
          <w:b/>
          <w:bCs/>
        </w:rPr>
        <w:t>L</w:t>
      </w:r>
      <w:r>
        <w:rPr>
          <w:b/>
          <w:bCs/>
        </w:rPr>
        <w:t>IFO Concept</w:t>
      </w:r>
      <w:r>
        <w:t>)</w:t>
      </w:r>
      <w:r>
        <w:rPr>
          <w:b/>
          <w:bCs/>
        </w:rPr>
        <w:t xml:space="preserve">. </w:t>
      </w:r>
      <w:r>
        <w:t xml:space="preserve">The item </w:t>
      </w:r>
      <w:r>
        <w:rPr>
          <w:b/>
          <w:bCs/>
        </w:rPr>
        <w:t>will be</w:t>
      </w:r>
      <w:r>
        <w:t xml:space="preserve"> </w:t>
      </w:r>
      <w:r>
        <w:rPr>
          <w:b/>
          <w:bCs/>
        </w:rPr>
        <w:t xml:space="preserve">shown with delay 1000 milliseconds </w:t>
      </w:r>
      <w:r>
        <w:t>(</w:t>
      </w:r>
      <w:r>
        <w:rPr>
          <w:b/>
          <w:bCs/>
        </w:rPr>
        <w:t>using Thread sleep</w:t>
      </w:r>
      <w:r>
        <w:t>)</w:t>
      </w:r>
      <w:r>
        <w:rPr>
          <w:lang w:val="id-ID"/>
        </w:rPr>
        <w:t>.</w:t>
      </w:r>
    </w:p>
    <w:p w14:paraId="4606EFBC" w14:textId="2EC4E952" w:rsidR="008869D7" w:rsidRDefault="008E3DD6" w:rsidP="008869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337C495" wp14:editId="3DC050D4">
            <wp:extent cx="3286125" cy="1123950"/>
            <wp:effectExtent l="19050" t="1905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239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7CA87" w14:textId="2CE47BD8" w:rsidR="008869D7" w:rsidRDefault="008869D7" w:rsidP="008869D7">
      <w:pPr>
        <w:pStyle w:val="Caption"/>
        <w:jc w:val="center"/>
        <w:rPr>
          <w:b/>
          <w:i w:val="0"/>
          <w:color w:val="000000" w:themeColor="text1"/>
        </w:rPr>
      </w:pPr>
      <w:r w:rsidRPr="00F15445">
        <w:rPr>
          <w:b/>
          <w:i w:val="0"/>
          <w:color w:val="000000" w:themeColor="text1"/>
        </w:rPr>
        <w:t xml:space="preserve">Figure </w:t>
      </w:r>
      <w:r w:rsidR="00AE2411">
        <w:rPr>
          <w:b/>
          <w:i w:val="0"/>
          <w:color w:val="000000" w:themeColor="text1"/>
        </w:rPr>
        <w:t>4</w:t>
      </w:r>
      <w:r w:rsidRPr="00F15445">
        <w:rPr>
          <w:b/>
          <w:i w:val="0"/>
          <w:color w:val="000000" w:themeColor="text1"/>
        </w:rPr>
        <w:t xml:space="preserve">. </w:t>
      </w:r>
      <w:r w:rsidR="005422EC">
        <w:rPr>
          <w:b/>
          <w:i w:val="0"/>
          <w:color w:val="000000" w:themeColor="text1"/>
        </w:rPr>
        <w:t>View All Data</w:t>
      </w:r>
    </w:p>
    <w:p w14:paraId="78915E9A" w14:textId="77777777" w:rsidR="008869D7" w:rsidRDefault="008869D7" w:rsidP="008869D7">
      <w:pPr>
        <w:rPr>
          <w:lang w:val="id-ID"/>
        </w:rPr>
      </w:pPr>
    </w:p>
    <w:p w14:paraId="7BE737AC" w14:textId="0E85B542" w:rsidR="008869D7" w:rsidRDefault="008869D7" w:rsidP="008869D7">
      <w:pPr>
        <w:spacing w:line="360" w:lineRule="auto"/>
        <w:ind w:firstLine="360"/>
        <w:rPr>
          <w:b/>
        </w:rPr>
      </w:pPr>
      <w:r w:rsidRPr="00041DD4">
        <w:rPr>
          <w:b/>
        </w:rPr>
        <w:t>3.</w:t>
      </w:r>
      <w:r>
        <w:rPr>
          <w:b/>
        </w:rPr>
        <w:t xml:space="preserve"> </w:t>
      </w:r>
      <w:r>
        <w:rPr>
          <w:b/>
        </w:rPr>
        <w:tab/>
        <w:t xml:space="preserve">Delete </w:t>
      </w:r>
      <w:r w:rsidR="00654CF8">
        <w:rPr>
          <w:b/>
        </w:rPr>
        <w:t>Weapon</w:t>
      </w:r>
      <w:r>
        <w:rPr>
          <w:b/>
        </w:rPr>
        <w:t xml:space="preserve"> (Menu 3)</w:t>
      </w:r>
    </w:p>
    <w:p w14:paraId="704FB9E4" w14:textId="1DD51FCA" w:rsidR="008869D7" w:rsidRPr="00053743" w:rsidRDefault="008869D7" w:rsidP="008869D7">
      <w:pPr>
        <w:tabs>
          <w:tab w:val="num" w:pos="1170"/>
        </w:tabs>
        <w:spacing w:line="360" w:lineRule="auto"/>
        <w:ind w:left="720"/>
        <w:rPr>
          <w:bCs/>
        </w:rPr>
      </w:pPr>
      <w:r>
        <w:rPr>
          <w:b/>
          <w:lang w:val="id-ID"/>
        </w:rPr>
        <w:tab/>
      </w:r>
      <w:r>
        <w:rPr>
          <w:bCs/>
        </w:rPr>
        <w:t xml:space="preserve">The third menu allows the user to </w:t>
      </w:r>
      <w:r w:rsidRPr="00053743">
        <w:rPr>
          <w:b/>
        </w:rPr>
        <w:t xml:space="preserve">delete a </w:t>
      </w:r>
      <w:r w:rsidR="00954269">
        <w:rPr>
          <w:b/>
        </w:rPr>
        <w:t>weapon</w:t>
      </w:r>
      <w:r w:rsidRPr="00053743">
        <w:rPr>
          <w:b/>
        </w:rPr>
        <w:t xml:space="preserve"> from the list</w:t>
      </w:r>
      <w:r>
        <w:rPr>
          <w:bCs/>
        </w:rPr>
        <w:t>. The deleting process follow the following steps:</w:t>
      </w:r>
    </w:p>
    <w:p w14:paraId="3D9B5C22" w14:textId="1B16F545" w:rsidR="008869D7" w:rsidRPr="00741E7F" w:rsidRDefault="00741E7F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 w:rsidRPr="00633817">
        <w:t xml:space="preserve">If there is no weapon data, </w:t>
      </w:r>
      <w:r w:rsidRPr="00633817">
        <w:rPr>
          <w:b/>
          <w:bCs/>
        </w:rPr>
        <w:t xml:space="preserve">show </w:t>
      </w:r>
      <w:r w:rsidRPr="00FE452E">
        <w:rPr>
          <w:b/>
        </w:rPr>
        <w:t>message</w:t>
      </w:r>
      <w:r w:rsidRPr="00633817">
        <w:t xml:space="preserve"> “</w:t>
      </w:r>
      <w:r w:rsidRPr="00633817">
        <w:rPr>
          <w:b/>
          <w:bCs/>
        </w:rPr>
        <w:t>There is no data..</w:t>
      </w:r>
      <w:r w:rsidRPr="00633817">
        <w:t>”</w:t>
      </w:r>
      <w:r w:rsidR="008869D7">
        <w:t>.</w:t>
      </w:r>
    </w:p>
    <w:p w14:paraId="5ACC0B51" w14:textId="57ABBE5B" w:rsidR="00741E7F" w:rsidRPr="00041DD4" w:rsidRDefault="000F3C30" w:rsidP="00741E7F">
      <w:pPr>
        <w:pStyle w:val="ListParagraph"/>
        <w:spacing w:line="360" w:lineRule="auto"/>
        <w:ind w:left="1080"/>
        <w:rPr>
          <w:b/>
          <w:lang w:val="id-ID"/>
        </w:rPr>
      </w:pPr>
      <w:r w:rsidRPr="00633817">
        <w:rPr>
          <w:noProof/>
          <w:bdr w:val="single" w:sz="12" w:space="0" w:color="auto"/>
        </w:rPr>
        <w:drawing>
          <wp:inline distT="0" distB="0" distL="0" distR="0" wp14:anchorId="72B2915B" wp14:editId="477F4A44">
            <wp:extent cx="5732890" cy="30477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45" t="85362" r="38332" b="10084"/>
                    <a:stretch/>
                  </pic:blipFill>
                  <pic:spPr bwMode="auto">
                    <a:xfrm>
                      <a:off x="0" y="0"/>
                      <a:ext cx="10095194" cy="53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A6B62" w14:textId="43983177" w:rsidR="008869D7" w:rsidRPr="00951C7A" w:rsidRDefault="008869D7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Otherwise, </w:t>
      </w:r>
      <w:r w:rsidR="009773DC" w:rsidRPr="00633817">
        <w:rPr>
          <w:b/>
          <w:bCs/>
        </w:rPr>
        <w:t xml:space="preserve">Print all </w:t>
      </w:r>
      <w:r w:rsidR="009773DC" w:rsidRPr="00633817">
        <w:t xml:space="preserve">the </w:t>
      </w:r>
      <w:r w:rsidR="009773DC" w:rsidRPr="00633817">
        <w:rPr>
          <w:b/>
          <w:bCs/>
        </w:rPr>
        <w:t xml:space="preserve">weapon data </w:t>
      </w:r>
      <w:r w:rsidR="009773DC" w:rsidRPr="00633817">
        <w:t>in the list</w:t>
      </w:r>
      <w:r>
        <w:t>.</w:t>
      </w:r>
    </w:p>
    <w:p w14:paraId="526638B6" w14:textId="0B1A0063" w:rsidR="008869D7" w:rsidRPr="00436A3C" w:rsidRDefault="003D1241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 w:rsidRPr="00633817">
        <w:lastRenderedPageBreak/>
        <w:t xml:space="preserve">Ask </w:t>
      </w:r>
      <w:r>
        <w:t xml:space="preserve">the </w:t>
      </w:r>
      <w:r w:rsidRPr="00633817">
        <w:t xml:space="preserve">user to </w:t>
      </w:r>
      <w:r>
        <w:rPr>
          <w:b/>
          <w:bCs/>
        </w:rPr>
        <w:t xml:space="preserve">input </w:t>
      </w:r>
      <w:r w:rsidR="008B0B1C">
        <w:rPr>
          <w:b/>
          <w:bCs/>
        </w:rPr>
        <w:t>W</w:t>
      </w:r>
      <w:r>
        <w:rPr>
          <w:b/>
          <w:bCs/>
        </w:rPr>
        <w:t xml:space="preserve">eapon </w:t>
      </w:r>
      <w:r w:rsidR="008B0B1C">
        <w:rPr>
          <w:b/>
          <w:bCs/>
        </w:rPr>
        <w:t>ID</w:t>
      </w:r>
      <w:r>
        <w:rPr>
          <w:b/>
          <w:bCs/>
        </w:rPr>
        <w:t xml:space="preserve"> to be deleted</w:t>
      </w:r>
      <w:r w:rsidRPr="00FA440E">
        <w:rPr>
          <w:bCs/>
        </w:rPr>
        <w:t>.</w:t>
      </w:r>
      <w:r w:rsidRPr="00633817">
        <w:rPr>
          <w:b/>
          <w:bCs/>
        </w:rPr>
        <w:t xml:space="preserve"> </w:t>
      </w:r>
      <w:r w:rsidRPr="00633817">
        <w:t xml:space="preserve">Validate the </w:t>
      </w:r>
      <w:r w:rsidR="00BF2ED3">
        <w:t>ID</w:t>
      </w:r>
      <w:r w:rsidRPr="00633817">
        <w:t xml:space="preserve"> must be </w:t>
      </w:r>
      <w:r w:rsidR="00DF3FE2">
        <w:rPr>
          <w:b/>
          <w:bCs/>
        </w:rPr>
        <w:t>Exists in List of Weapon</w:t>
      </w:r>
      <w:r w:rsidR="008869D7">
        <w:t>.</w:t>
      </w:r>
    </w:p>
    <w:p w14:paraId="6E877DE1" w14:textId="7CE97020" w:rsidR="00436A3C" w:rsidRPr="00B122E7" w:rsidRDefault="00436A3C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 w:rsidRPr="00633817">
        <w:t>If</w:t>
      </w:r>
      <w:r>
        <w:t xml:space="preserve"> the</w:t>
      </w:r>
      <w:r w:rsidRPr="00633817">
        <w:t xml:space="preserve"> user </w:t>
      </w:r>
      <w:r w:rsidRPr="00633817">
        <w:rPr>
          <w:b/>
          <w:bCs/>
        </w:rPr>
        <w:t xml:space="preserve">input 0 </w:t>
      </w:r>
      <w:r w:rsidRPr="00633817">
        <w:t xml:space="preserve">then the program will back to the </w:t>
      </w:r>
      <w:r w:rsidRPr="00633817">
        <w:rPr>
          <w:b/>
          <w:bCs/>
        </w:rPr>
        <w:t>main menu</w:t>
      </w:r>
      <w:r>
        <w:t>.</w:t>
      </w:r>
    </w:p>
    <w:p w14:paraId="369A7B1B" w14:textId="6AB76DD2" w:rsidR="008869D7" w:rsidRDefault="00E25163" w:rsidP="008869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9FCFBB1" wp14:editId="7D56F2BF">
            <wp:extent cx="3429000" cy="1143000"/>
            <wp:effectExtent l="19050" t="1905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17E3E" w14:textId="52665394" w:rsidR="008869D7" w:rsidRDefault="008869D7" w:rsidP="008869D7">
      <w:pPr>
        <w:pStyle w:val="Caption"/>
        <w:jc w:val="center"/>
        <w:rPr>
          <w:b/>
          <w:i w:val="0"/>
          <w:color w:val="000000" w:themeColor="text1"/>
        </w:rPr>
      </w:pPr>
      <w:r w:rsidRPr="00B122E7">
        <w:rPr>
          <w:b/>
          <w:i w:val="0"/>
          <w:color w:val="000000" w:themeColor="text1"/>
        </w:rPr>
        <w:t xml:space="preserve">Figure </w:t>
      </w:r>
      <w:r w:rsidR="00F33D5D">
        <w:rPr>
          <w:b/>
          <w:i w:val="0"/>
          <w:color w:val="000000" w:themeColor="text1"/>
        </w:rPr>
        <w:t>5</w:t>
      </w:r>
      <w:r w:rsidRPr="00B122E7">
        <w:rPr>
          <w:b/>
          <w:i w:val="0"/>
          <w:color w:val="000000" w:themeColor="text1"/>
        </w:rPr>
        <w:t xml:space="preserve">. Input </w:t>
      </w:r>
      <w:r w:rsidR="00126DBF">
        <w:rPr>
          <w:b/>
          <w:i w:val="0"/>
          <w:color w:val="000000" w:themeColor="text1"/>
        </w:rPr>
        <w:t>Weapon</w:t>
      </w:r>
      <w:r w:rsidRPr="00B122E7">
        <w:rPr>
          <w:b/>
          <w:i w:val="0"/>
          <w:color w:val="000000" w:themeColor="text1"/>
        </w:rPr>
        <w:t xml:space="preserve"> </w:t>
      </w:r>
      <w:r w:rsidR="00126DBF">
        <w:rPr>
          <w:b/>
          <w:i w:val="0"/>
          <w:color w:val="000000" w:themeColor="text1"/>
        </w:rPr>
        <w:t xml:space="preserve">ID </w:t>
      </w:r>
      <w:r w:rsidRPr="00B122E7">
        <w:rPr>
          <w:b/>
          <w:i w:val="0"/>
          <w:color w:val="000000" w:themeColor="text1"/>
        </w:rPr>
        <w:t>(Delete)</w:t>
      </w:r>
    </w:p>
    <w:p w14:paraId="7A5D23E6" w14:textId="50462BC8" w:rsidR="008869D7" w:rsidRPr="007410A8" w:rsidRDefault="00CF72A0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 w:rsidRPr="00633817">
        <w:t xml:space="preserve">Otherwise, the program will </w:t>
      </w:r>
      <w:r w:rsidRPr="00633817">
        <w:rPr>
          <w:b/>
          <w:bCs/>
        </w:rPr>
        <w:t xml:space="preserve">delete the </w:t>
      </w:r>
      <w:r>
        <w:rPr>
          <w:b/>
          <w:bCs/>
        </w:rPr>
        <w:t xml:space="preserve">selected </w:t>
      </w:r>
      <w:r w:rsidRPr="00633817">
        <w:rPr>
          <w:b/>
          <w:bCs/>
        </w:rPr>
        <w:t xml:space="preserve">weapon </w:t>
      </w:r>
      <w:r w:rsidRPr="00633817">
        <w:t xml:space="preserve">from the list and </w:t>
      </w:r>
      <w:r w:rsidRPr="00633817">
        <w:rPr>
          <w:b/>
          <w:bCs/>
        </w:rPr>
        <w:t>show message “Delete success..”</w:t>
      </w:r>
      <w:r w:rsidR="008869D7">
        <w:t>.</w:t>
      </w:r>
    </w:p>
    <w:p w14:paraId="62372637" w14:textId="2F46926C" w:rsidR="008869D7" w:rsidRDefault="00330EAA" w:rsidP="008869D7">
      <w:pPr>
        <w:keepNext/>
        <w:spacing w:line="360" w:lineRule="auto"/>
        <w:jc w:val="center"/>
      </w:pPr>
      <w:r w:rsidRPr="00633817">
        <w:rPr>
          <w:noProof/>
          <w:bdr w:val="single" w:sz="12" w:space="0" w:color="auto"/>
        </w:rPr>
        <w:drawing>
          <wp:inline distT="0" distB="0" distL="0" distR="0" wp14:anchorId="416BF5ED" wp14:editId="65C663E1">
            <wp:extent cx="5518095" cy="373380"/>
            <wp:effectExtent l="0" t="0" r="698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154" t="85947" r="50848" b="10466"/>
                    <a:stretch/>
                  </pic:blipFill>
                  <pic:spPr bwMode="auto">
                    <a:xfrm>
                      <a:off x="0" y="0"/>
                      <a:ext cx="6644156" cy="4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1E8F7" w14:textId="52FBF3B2" w:rsidR="008869D7" w:rsidRDefault="008869D7" w:rsidP="008869D7">
      <w:pPr>
        <w:pStyle w:val="Caption"/>
        <w:jc w:val="center"/>
        <w:rPr>
          <w:b/>
          <w:i w:val="0"/>
          <w:color w:val="000000" w:themeColor="text1"/>
        </w:rPr>
      </w:pPr>
      <w:r w:rsidRPr="007410A8">
        <w:rPr>
          <w:b/>
          <w:i w:val="0"/>
          <w:color w:val="000000" w:themeColor="text1"/>
        </w:rPr>
        <w:t xml:space="preserve">Figure </w:t>
      </w:r>
      <w:r w:rsidR="00F33D5D">
        <w:rPr>
          <w:b/>
          <w:i w:val="0"/>
          <w:color w:val="000000" w:themeColor="text1"/>
        </w:rPr>
        <w:t>6</w:t>
      </w:r>
      <w:r w:rsidRPr="007410A8">
        <w:rPr>
          <w:b/>
          <w:i w:val="0"/>
          <w:color w:val="000000" w:themeColor="text1"/>
        </w:rPr>
        <w:t>. Success Message</w:t>
      </w:r>
    </w:p>
    <w:p w14:paraId="42133588" w14:textId="77777777" w:rsidR="008869D7" w:rsidRPr="005708B6" w:rsidRDefault="008869D7" w:rsidP="008869D7"/>
    <w:p w14:paraId="75F96829" w14:textId="29B94B5F" w:rsidR="008869D7" w:rsidRPr="007410A8" w:rsidRDefault="008869D7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After the </w:t>
      </w:r>
      <w:r w:rsidR="0003593A">
        <w:t>weapon</w:t>
      </w:r>
      <w:r>
        <w:t xml:space="preserve"> deletion has been </w:t>
      </w:r>
      <w:r>
        <w:rPr>
          <w:b/>
          <w:bCs/>
        </w:rPr>
        <w:t>completed successfully</w:t>
      </w:r>
      <w:r>
        <w:t xml:space="preserve">. </w:t>
      </w:r>
      <w:r>
        <w:rPr>
          <w:b/>
          <w:bCs/>
        </w:rPr>
        <w:t>Update the data</w:t>
      </w:r>
      <w:r>
        <w:t xml:space="preserve"> inside </w:t>
      </w:r>
      <w:r>
        <w:rPr>
          <w:b/>
          <w:bCs/>
        </w:rPr>
        <w:t>“</w:t>
      </w:r>
      <w:r w:rsidR="00302BAA">
        <w:rPr>
          <w:b/>
          <w:bCs/>
        </w:rPr>
        <w:t>Weapons</w:t>
      </w:r>
      <w:r>
        <w:rPr>
          <w:b/>
          <w:bCs/>
        </w:rPr>
        <w:t>.txt”</w:t>
      </w:r>
      <w:r>
        <w:t xml:space="preserve"> and </w:t>
      </w:r>
      <w:r>
        <w:rPr>
          <w:b/>
          <w:bCs/>
        </w:rPr>
        <w:t xml:space="preserve">redirect the </w:t>
      </w:r>
      <w:r w:rsidR="00F5160D">
        <w:rPr>
          <w:b/>
          <w:bCs/>
        </w:rPr>
        <w:t xml:space="preserve">user </w:t>
      </w:r>
      <w:r w:rsidR="00F5160D">
        <w:t>to</w:t>
      </w:r>
      <w:r>
        <w:t xml:space="preserve"> the </w:t>
      </w:r>
      <w:r>
        <w:rPr>
          <w:b/>
          <w:bCs/>
        </w:rPr>
        <w:t>main menu.</w:t>
      </w:r>
    </w:p>
    <w:p w14:paraId="7C1DF137" w14:textId="77777777" w:rsidR="008869D7" w:rsidRDefault="008869D7" w:rsidP="008869D7">
      <w:pPr>
        <w:spacing w:line="360" w:lineRule="auto"/>
        <w:rPr>
          <w:b/>
          <w:lang w:val="id-ID"/>
        </w:rPr>
      </w:pPr>
    </w:p>
    <w:p w14:paraId="23BBC2CB" w14:textId="77777777" w:rsidR="008869D7" w:rsidRDefault="008869D7" w:rsidP="008869D7">
      <w:pPr>
        <w:spacing w:line="360" w:lineRule="auto"/>
        <w:ind w:firstLine="360"/>
        <w:rPr>
          <w:b/>
        </w:rPr>
      </w:pPr>
      <w:r w:rsidRPr="00F46C5F">
        <w:rPr>
          <w:b/>
        </w:rPr>
        <w:t>4.</w:t>
      </w:r>
      <w:r>
        <w:rPr>
          <w:b/>
        </w:rPr>
        <w:t xml:space="preserve"> </w:t>
      </w:r>
      <w:r>
        <w:rPr>
          <w:b/>
        </w:rPr>
        <w:tab/>
        <w:t>Exit (Menu 4)</w:t>
      </w:r>
    </w:p>
    <w:p w14:paraId="752CAA4D" w14:textId="6ECFF0FC" w:rsidR="008869D7" w:rsidRPr="000D7C38" w:rsidRDefault="00F3666C" w:rsidP="008869D7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rPr>
          <w:b/>
          <w:lang w:val="id-ID"/>
        </w:rPr>
      </w:pPr>
      <w:r>
        <w:t xml:space="preserve">If the user chooses the fourth menu, the application will </w:t>
      </w:r>
      <w:r>
        <w:rPr>
          <w:b/>
          <w:bCs/>
        </w:rPr>
        <w:t xml:space="preserve">print tick of time using a timer </w:t>
      </w:r>
      <w:r>
        <w:t xml:space="preserve">and show </w:t>
      </w:r>
      <w:r w:rsidRPr="00347253">
        <w:rPr>
          <w:b/>
          <w:bCs/>
        </w:rPr>
        <w:t>the user a message</w:t>
      </w:r>
      <w:r>
        <w:rPr>
          <w:b/>
          <w:bCs/>
        </w:rPr>
        <w:t xml:space="preserve"> </w:t>
      </w:r>
      <w:r>
        <w:t xml:space="preserve">that says: </w:t>
      </w:r>
      <w:r w:rsidRPr="00347253">
        <w:rPr>
          <w:b/>
          <w:bCs/>
        </w:rPr>
        <w:t>“</w:t>
      </w:r>
      <w:r>
        <w:rPr>
          <w:b/>
          <w:bCs/>
        </w:rPr>
        <w:t>Thank you. Good Bye!”</w:t>
      </w:r>
      <w:r>
        <w:t>.</w:t>
      </w:r>
    </w:p>
    <w:p w14:paraId="3795E1D9" w14:textId="1094E071" w:rsidR="008869D7" w:rsidRDefault="00AE2411" w:rsidP="008869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A72FC3C" wp14:editId="68435193">
            <wp:extent cx="6447600" cy="487855"/>
            <wp:effectExtent l="19050" t="1905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00" cy="48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620C5" w14:textId="40194F74" w:rsidR="008869D7" w:rsidRPr="00735906" w:rsidRDefault="008869D7" w:rsidP="008869D7">
      <w:pPr>
        <w:pStyle w:val="Caption"/>
        <w:spacing w:line="360" w:lineRule="auto"/>
        <w:jc w:val="center"/>
        <w:rPr>
          <w:b/>
          <w:i w:val="0"/>
          <w:color w:val="000000" w:themeColor="text1"/>
        </w:rPr>
      </w:pPr>
      <w:r w:rsidRPr="00735906">
        <w:rPr>
          <w:b/>
          <w:i w:val="0"/>
          <w:color w:val="000000" w:themeColor="text1"/>
        </w:rPr>
        <w:t xml:space="preserve">Figure </w:t>
      </w:r>
      <w:r w:rsidR="00E73709">
        <w:rPr>
          <w:b/>
          <w:i w:val="0"/>
          <w:color w:val="000000" w:themeColor="text1"/>
        </w:rPr>
        <w:t>7</w:t>
      </w:r>
      <w:r w:rsidRPr="00735906">
        <w:rPr>
          <w:b/>
          <w:i w:val="0"/>
          <w:color w:val="000000" w:themeColor="text1"/>
        </w:rPr>
        <w:t>. Exit Message</w:t>
      </w:r>
    </w:p>
    <w:p w14:paraId="6DAC2A50" w14:textId="77777777" w:rsidR="008875B4" w:rsidRDefault="008875B4" w:rsidP="008875B4">
      <w:pPr>
        <w:rPr>
          <w:b/>
          <w:bCs/>
        </w:rPr>
      </w:pPr>
    </w:p>
    <w:p w14:paraId="21AE9796" w14:textId="7B079A02" w:rsidR="008875B4" w:rsidRDefault="008875B4" w:rsidP="008875B4">
      <w:pPr>
        <w:rPr>
          <w:b/>
          <w:bCs/>
        </w:rPr>
      </w:pPr>
      <w:r>
        <w:rPr>
          <w:b/>
          <w:bCs/>
        </w:rPr>
        <w:t>Must be collected:</w:t>
      </w:r>
    </w:p>
    <w:p w14:paraId="41FA0D9D" w14:textId="77777777" w:rsidR="008875B4" w:rsidRDefault="008875B4" w:rsidP="008875B4">
      <w:pPr>
        <w:pStyle w:val="ListParagraph"/>
        <w:numPr>
          <w:ilvl w:val="0"/>
          <w:numId w:val="22"/>
        </w:numPr>
        <w:spacing w:line="360" w:lineRule="auto"/>
        <w:jc w:val="both"/>
      </w:pPr>
      <w:r>
        <w:t>Java Project (Including NachOS and student’s code) compressed (.zip)</w:t>
      </w:r>
    </w:p>
    <w:p w14:paraId="59A80272" w14:textId="77777777" w:rsidR="000415E8" w:rsidRPr="008875B4" w:rsidRDefault="000415E8" w:rsidP="000415E8">
      <w:pPr>
        <w:spacing w:line="360" w:lineRule="auto"/>
        <w:jc w:val="both"/>
        <w:rPr>
          <w:b/>
          <w:bCs/>
        </w:rPr>
      </w:pPr>
    </w:p>
    <w:sectPr w:rsidR="000415E8" w:rsidRPr="008875B4" w:rsidSect="00706D1C">
      <w:headerReference w:type="default" r:id="rId16"/>
      <w:footerReference w:type="default" r:id="rId17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FDCB" w14:textId="77777777" w:rsidR="00046A18" w:rsidRDefault="00046A18">
      <w:r>
        <w:separator/>
      </w:r>
    </w:p>
  </w:endnote>
  <w:endnote w:type="continuationSeparator" w:id="0">
    <w:p w14:paraId="7CDD020C" w14:textId="77777777" w:rsidR="00046A18" w:rsidRDefault="00046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046A18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" from="0,10.65pt" to="522pt,10.65pt"/>
      </w:pic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F9B17" w14:textId="77777777" w:rsidR="00046A18" w:rsidRDefault="00046A18">
      <w:r>
        <w:separator/>
      </w:r>
    </w:p>
  </w:footnote>
  <w:footnote w:type="continuationSeparator" w:id="0">
    <w:p w14:paraId="31E3AF81" w14:textId="77777777" w:rsidR="00046A18" w:rsidRDefault="00046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E2C27"/>
    <w:multiLevelType w:val="hybridMultilevel"/>
    <w:tmpl w:val="FFF03B4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5AF2D96"/>
    <w:multiLevelType w:val="hybridMultilevel"/>
    <w:tmpl w:val="61BE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A7D32"/>
    <w:multiLevelType w:val="hybridMultilevel"/>
    <w:tmpl w:val="6694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46A81"/>
    <w:multiLevelType w:val="hybridMultilevel"/>
    <w:tmpl w:val="7E7E19EE"/>
    <w:lvl w:ilvl="0" w:tplc="19F4241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3"/>
  </w:num>
  <w:num w:numId="5">
    <w:abstractNumId w:val="6"/>
  </w:num>
  <w:num w:numId="6">
    <w:abstractNumId w:val="11"/>
  </w:num>
  <w:num w:numId="7">
    <w:abstractNumId w:val="9"/>
  </w:num>
  <w:num w:numId="8">
    <w:abstractNumId w:val="15"/>
  </w:num>
  <w:num w:numId="9">
    <w:abstractNumId w:val="3"/>
  </w:num>
  <w:num w:numId="10">
    <w:abstractNumId w:val="4"/>
  </w:num>
  <w:num w:numId="11">
    <w:abstractNumId w:val="5"/>
  </w:num>
  <w:num w:numId="12">
    <w:abstractNumId w:val="2"/>
  </w:num>
  <w:num w:numId="13">
    <w:abstractNumId w:val="14"/>
  </w:num>
  <w:num w:numId="14">
    <w:abstractNumId w:val="10"/>
  </w:num>
  <w:num w:numId="15">
    <w:abstractNumId w:val="0"/>
  </w:num>
  <w:num w:numId="16">
    <w:abstractNumId w:val="14"/>
  </w:num>
  <w:num w:numId="17">
    <w:abstractNumId w:val="2"/>
  </w:num>
  <w:num w:numId="18">
    <w:abstractNumId w:val="18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110D"/>
    <w:rsid w:val="000012C2"/>
    <w:rsid w:val="000041CA"/>
    <w:rsid w:val="0000665D"/>
    <w:rsid w:val="00006AF4"/>
    <w:rsid w:val="000077C8"/>
    <w:rsid w:val="00013BA7"/>
    <w:rsid w:val="00014C03"/>
    <w:rsid w:val="00017B48"/>
    <w:rsid w:val="0003008B"/>
    <w:rsid w:val="00031810"/>
    <w:rsid w:val="00033FB2"/>
    <w:rsid w:val="0003533C"/>
    <w:rsid w:val="0003593A"/>
    <w:rsid w:val="00037EEF"/>
    <w:rsid w:val="000415E8"/>
    <w:rsid w:val="00042C15"/>
    <w:rsid w:val="00042D51"/>
    <w:rsid w:val="00044B17"/>
    <w:rsid w:val="000454A6"/>
    <w:rsid w:val="00045531"/>
    <w:rsid w:val="00046A18"/>
    <w:rsid w:val="00046E72"/>
    <w:rsid w:val="00046FCF"/>
    <w:rsid w:val="0004703A"/>
    <w:rsid w:val="000539FD"/>
    <w:rsid w:val="00054F7D"/>
    <w:rsid w:val="000561BB"/>
    <w:rsid w:val="000661AC"/>
    <w:rsid w:val="00066BA7"/>
    <w:rsid w:val="000741D7"/>
    <w:rsid w:val="0007489A"/>
    <w:rsid w:val="000756CC"/>
    <w:rsid w:val="000803D9"/>
    <w:rsid w:val="000812F5"/>
    <w:rsid w:val="000820C4"/>
    <w:rsid w:val="00082650"/>
    <w:rsid w:val="00091ABE"/>
    <w:rsid w:val="00092ADB"/>
    <w:rsid w:val="00096A74"/>
    <w:rsid w:val="000A112A"/>
    <w:rsid w:val="000A5169"/>
    <w:rsid w:val="000B276E"/>
    <w:rsid w:val="000B3BBE"/>
    <w:rsid w:val="000C43B6"/>
    <w:rsid w:val="000D6175"/>
    <w:rsid w:val="000D63FD"/>
    <w:rsid w:val="000E2B52"/>
    <w:rsid w:val="000E3FEE"/>
    <w:rsid w:val="000F260B"/>
    <w:rsid w:val="000F3C30"/>
    <w:rsid w:val="00101EA3"/>
    <w:rsid w:val="001042DF"/>
    <w:rsid w:val="00104795"/>
    <w:rsid w:val="00105A02"/>
    <w:rsid w:val="00115BC5"/>
    <w:rsid w:val="001267A6"/>
    <w:rsid w:val="00126DBF"/>
    <w:rsid w:val="00140FA6"/>
    <w:rsid w:val="00141F2B"/>
    <w:rsid w:val="0015441C"/>
    <w:rsid w:val="00162F62"/>
    <w:rsid w:val="00170795"/>
    <w:rsid w:val="0017695D"/>
    <w:rsid w:val="00176C19"/>
    <w:rsid w:val="00182819"/>
    <w:rsid w:val="00184F13"/>
    <w:rsid w:val="00185FF8"/>
    <w:rsid w:val="00192525"/>
    <w:rsid w:val="001A1F8D"/>
    <w:rsid w:val="001A3C9B"/>
    <w:rsid w:val="001B69A0"/>
    <w:rsid w:val="001B6D32"/>
    <w:rsid w:val="001C06F6"/>
    <w:rsid w:val="001D4081"/>
    <w:rsid w:val="001D79B2"/>
    <w:rsid w:val="001E3069"/>
    <w:rsid w:val="001E7B94"/>
    <w:rsid w:val="001F0430"/>
    <w:rsid w:val="001F3F61"/>
    <w:rsid w:val="001F46C2"/>
    <w:rsid w:val="001F709A"/>
    <w:rsid w:val="002066EE"/>
    <w:rsid w:val="0021012A"/>
    <w:rsid w:val="0021077F"/>
    <w:rsid w:val="00213D4C"/>
    <w:rsid w:val="002234F2"/>
    <w:rsid w:val="00244B2C"/>
    <w:rsid w:val="002471AD"/>
    <w:rsid w:val="00247A28"/>
    <w:rsid w:val="00254875"/>
    <w:rsid w:val="00260AA6"/>
    <w:rsid w:val="002679EF"/>
    <w:rsid w:val="00271E37"/>
    <w:rsid w:val="00273C09"/>
    <w:rsid w:val="00274EEC"/>
    <w:rsid w:val="002838F6"/>
    <w:rsid w:val="00286DF6"/>
    <w:rsid w:val="002A28DE"/>
    <w:rsid w:val="002B0D89"/>
    <w:rsid w:val="002C4453"/>
    <w:rsid w:val="002C790D"/>
    <w:rsid w:val="002D6900"/>
    <w:rsid w:val="002F2F70"/>
    <w:rsid w:val="002F3BA5"/>
    <w:rsid w:val="003002AF"/>
    <w:rsid w:val="00302BAA"/>
    <w:rsid w:val="003060E0"/>
    <w:rsid w:val="00306780"/>
    <w:rsid w:val="003101AB"/>
    <w:rsid w:val="00310757"/>
    <w:rsid w:val="0031101D"/>
    <w:rsid w:val="00312E5C"/>
    <w:rsid w:val="003211D1"/>
    <w:rsid w:val="00322B25"/>
    <w:rsid w:val="00330EAA"/>
    <w:rsid w:val="0033715E"/>
    <w:rsid w:val="00342959"/>
    <w:rsid w:val="003463BF"/>
    <w:rsid w:val="0034661D"/>
    <w:rsid w:val="00356A90"/>
    <w:rsid w:val="0035760A"/>
    <w:rsid w:val="003613FE"/>
    <w:rsid w:val="00362AE2"/>
    <w:rsid w:val="00372FCB"/>
    <w:rsid w:val="00381BA6"/>
    <w:rsid w:val="003979D0"/>
    <w:rsid w:val="003C23D0"/>
    <w:rsid w:val="003D0013"/>
    <w:rsid w:val="003D1241"/>
    <w:rsid w:val="003E51B8"/>
    <w:rsid w:val="003E647C"/>
    <w:rsid w:val="003F2A35"/>
    <w:rsid w:val="003F2C83"/>
    <w:rsid w:val="00412E01"/>
    <w:rsid w:val="00416535"/>
    <w:rsid w:val="00416A82"/>
    <w:rsid w:val="004215F5"/>
    <w:rsid w:val="00425918"/>
    <w:rsid w:val="00432CD9"/>
    <w:rsid w:val="00436A3C"/>
    <w:rsid w:val="004421C2"/>
    <w:rsid w:val="00445760"/>
    <w:rsid w:val="0046588D"/>
    <w:rsid w:val="004669A8"/>
    <w:rsid w:val="004732F0"/>
    <w:rsid w:val="004769C9"/>
    <w:rsid w:val="00477025"/>
    <w:rsid w:val="004776CC"/>
    <w:rsid w:val="004A0882"/>
    <w:rsid w:val="004A2C14"/>
    <w:rsid w:val="004A64E1"/>
    <w:rsid w:val="004B161B"/>
    <w:rsid w:val="004B1E2D"/>
    <w:rsid w:val="004B483A"/>
    <w:rsid w:val="004C058C"/>
    <w:rsid w:val="004E53BF"/>
    <w:rsid w:val="004E69AA"/>
    <w:rsid w:val="004E7C82"/>
    <w:rsid w:val="004F48C3"/>
    <w:rsid w:val="00502119"/>
    <w:rsid w:val="00504836"/>
    <w:rsid w:val="0051046B"/>
    <w:rsid w:val="00511EB0"/>
    <w:rsid w:val="0051295D"/>
    <w:rsid w:val="0051412C"/>
    <w:rsid w:val="00522890"/>
    <w:rsid w:val="00522973"/>
    <w:rsid w:val="0053440C"/>
    <w:rsid w:val="00541C95"/>
    <w:rsid w:val="005422EC"/>
    <w:rsid w:val="00543D1A"/>
    <w:rsid w:val="005453D5"/>
    <w:rsid w:val="00546E9E"/>
    <w:rsid w:val="0054703C"/>
    <w:rsid w:val="005542B7"/>
    <w:rsid w:val="005611F9"/>
    <w:rsid w:val="0057288B"/>
    <w:rsid w:val="00577B69"/>
    <w:rsid w:val="00577CD0"/>
    <w:rsid w:val="005819D2"/>
    <w:rsid w:val="00582454"/>
    <w:rsid w:val="005833D9"/>
    <w:rsid w:val="005835FB"/>
    <w:rsid w:val="005864C1"/>
    <w:rsid w:val="005915E6"/>
    <w:rsid w:val="005A4CF6"/>
    <w:rsid w:val="005D1462"/>
    <w:rsid w:val="005E05E5"/>
    <w:rsid w:val="005E0C99"/>
    <w:rsid w:val="005E4259"/>
    <w:rsid w:val="005F02D9"/>
    <w:rsid w:val="005F17C9"/>
    <w:rsid w:val="00612864"/>
    <w:rsid w:val="0061571F"/>
    <w:rsid w:val="00621C61"/>
    <w:rsid w:val="00626757"/>
    <w:rsid w:val="006439C8"/>
    <w:rsid w:val="00643B45"/>
    <w:rsid w:val="00650882"/>
    <w:rsid w:val="00652BF6"/>
    <w:rsid w:val="00654CF8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A5D6B"/>
    <w:rsid w:val="006B5D4E"/>
    <w:rsid w:val="006B6357"/>
    <w:rsid w:val="006D5BDF"/>
    <w:rsid w:val="006E50B6"/>
    <w:rsid w:val="006F2A4A"/>
    <w:rsid w:val="006F67D7"/>
    <w:rsid w:val="007008C1"/>
    <w:rsid w:val="00705191"/>
    <w:rsid w:val="00706D1C"/>
    <w:rsid w:val="00707782"/>
    <w:rsid w:val="00716CCB"/>
    <w:rsid w:val="00720F12"/>
    <w:rsid w:val="00722785"/>
    <w:rsid w:val="0073103F"/>
    <w:rsid w:val="007327BE"/>
    <w:rsid w:val="007360C1"/>
    <w:rsid w:val="00741E7F"/>
    <w:rsid w:val="00743D4A"/>
    <w:rsid w:val="0075274B"/>
    <w:rsid w:val="00764298"/>
    <w:rsid w:val="00767610"/>
    <w:rsid w:val="00780A61"/>
    <w:rsid w:val="007847CE"/>
    <w:rsid w:val="00796972"/>
    <w:rsid w:val="00796E58"/>
    <w:rsid w:val="007A36AB"/>
    <w:rsid w:val="007B11BC"/>
    <w:rsid w:val="007B2CAB"/>
    <w:rsid w:val="007D7BE0"/>
    <w:rsid w:val="007E2F1C"/>
    <w:rsid w:val="007E7065"/>
    <w:rsid w:val="007F647F"/>
    <w:rsid w:val="00802FB1"/>
    <w:rsid w:val="00805C9D"/>
    <w:rsid w:val="00813100"/>
    <w:rsid w:val="00814BEE"/>
    <w:rsid w:val="00822113"/>
    <w:rsid w:val="00822CBD"/>
    <w:rsid w:val="00824CE9"/>
    <w:rsid w:val="00832BDA"/>
    <w:rsid w:val="00832FED"/>
    <w:rsid w:val="00833617"/>
    <w:rsid w:val="00846123"/>
    <w:rsid w:val="008475D5"/>
    <w:rsid w:val="00854DDE"/>
    <w:rsid w:val="00857588"/>
    <w:rsid w:val="00870812"/>
    <w:rsid w:val="00871578"/>
    <w:rsid w:val="00876757"/>
    <w:rsid w:val="00885D14"/>
    <w:rsid w:val="008869D7"/>
    <w:rsid w:val="008875B4"/>
    <w:rsid w:val="00890EBF"/>
    <w:rsid w:val="008972C3"/>
    <w:rsid w:val="008A48B6"/>
    <w:rsid w:val="008A5A07"/>
    <w:rsid w:val="008A5BD2"/>
    <w:rsid w:val="008B0B1C"/>
    <w:rsid w:val="008C4717"/>
    <w:rsid w:val="008C47AD"/>
    <w:rsid w:val="008C7A38"/>
    <w:rsid w:val="008D3D8E"/>
    <w:rsid w:val="008D614D"/>
    <w:rsid w:val="008D6AA2"/>
    <w:rsid w:val="008E3DD6"/>
    <w:rsid w:val="008E407E"/>
    <w:rsid w:val="008E6937"/>
    <w:rsid w:val="008F0988"/>
    <w:rsid w:val="00900BB0"/>
    <w:rsid w:val="0090313A"/>
    <w:rsid w:val="0090795F"/>
    <w:rsid w:val="00921591"/>
    <w:rsid w:val="009317F1"/>
    <w:rsid w:val="009341F2"/>
    <w:rsid w:val="0093602C"/>
    <w:rsid w:val="0094225D"/>
    <w:rsid w:val="00943EE8"/>
    <w:rsid w:val="00945086"/>
    <w:rsid w:val="00951930"/>
    <w:rsid w:val="00954269"/>
    <w:rsid w:val="00966C0C"/>
    <w:rsid w:val="00970696"/>
    <w:rsid w:val="009773DC"/>
    <w:rsid w:val="00984CAD"/>
    <w:rsid w:val="00991636"/>
    <w:rsid w:val="00993905"/>
    <w:rsid w:val="0099487D"/>
    <w:rsid w:val="00996837"/>
    <w:rsid w:val="009976D7"/>
    <w:rsid w:val="009A4269"/>
    <w:rsid w:val="009C0AB8"/>
    <w:rsid w:val="009C4931"/>
    <w:rsid w:val="009E013E"/>
    <w:rsid w:val="009E1011"/>
    <w:rsid w:val="009F6A34"/>
    <w:rsid w:val="00A004F0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78CF"/>
    <w:rsid w:val="00A60C8B"/>
    <w:rsid w:val="00A6482B"/>
    <w:rsid w:val="00A64862"/>
    <w:rsid w:val="00A71F33"/>
    <w:rsid w:val="00A744E4"/>
    <w:rsid w:val="00A90DB1"/>
    <w:rsid w:val="00A92AEF"/>
    <w:rsid w:val="00AA3173"/>
    <w:rsid w:val="00AB0B65"/>
    <w:rsid w:val="00AC63D3"/>
    <w:rsid w:val="00AC6C11"/>
    <w:rsid w:val="00AD0FCB"/>
    <w:rsid w:val="00AD125D"/>
    <w:rsid w:val="00AD2518"/>
    <w:rsid w:val="00AD3919"/>
    <w:rsid w:val="00AD55D6"/>
    <w:rsid w:val="00AE2280"/>
    <w:rsid w:val="00AE2411"/>
    <w:rsid w:val="00AE5D87"/>
    <w:rsid w:val="00AF3F0A"/>
    <w:rsid w:val="00B01B0D"/>
    <w:rsid w:val="00B03612"/>
    <w:rsid w:val="00B15614"/>
    <w:rsid w:val="00B1633F"/>
    <w:rsid w:val="00B234EB"/>
    <w:rsid w:val="00B342BA"/>
    <w:rsid w:val="00B34BE8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84031"/>
    <w:rsid w:val="00B84237"/>
    <w:rsid w:val="00B855AE"/>
    <w:rsid w:val="00B85C90"/>
    <w:rsid w:val="00B879CA"/>
    <w:rsid w:val="00B904A8"/>
    <w:rsid w:val="00B90626"/>
    <w:rsid w:val="00B9273C"/>
    <w:rsid w:val="00B94057"/>
    <w:rsid w:val="00B97FD8"/>
    <w:rsid w:val="00BB21A1"/>
    <w:rsid w:val="00BC55C9"/>
    <w:rsid w:val="00BD29AE"/>
    <w:rsid w:val="00BD4448"/>
    <w:rsid w:val="00BD6C7B"/>
    <w:rsid w:val="00BE0587"/>
    <w:rsid w:val="00BE24B4"/>
    <w:rsid w:val="00BF0197"/>
    <w:rsid w:val="00BF2ED3"/>
    <w:rsid w:val="00C02255"/>
    <w:rsid w:val="00C04012"/>
    <w:rsid w:val="00C0601F"/>
    <w:rsid w:val="00C13E32"/>
    <w:rsid w:val="00C21841"/>
    <w:rsid w:val="00C21A44"/>
    <w:rsid w:val="00C26000"/>
    <w:rsid w:val="00C40EB4"/>
    <w:rsid w:val="00C41C95"/>
    <w:rsid w:val="00C46A52"/>
    <w:rsid w:val="00C47B9C"/>
    <w:rsid w:val="00C47E5A"/>
    <w:rsid w:val="00C5576D"/>
    <w:rsid w:val="00C639A1"/>
    <w:rsid w:val="00C658BD"/>
    <w:rsid w:val="00C6661A"/>
    <w:rsid w:val="00C9141A"/>
    <w:rsid w:val="00C94BC0"/>
    <w:rsid w:val="00C95E55"/>
    <w:rsid w:val="00C9734B"/>
    <w:rsid w:val="00CA2B04"/>
    <w:rsid w:val="00CA35BE"/>
    <w:rsid w:val="00CB13D8"/>
    <w:rsid w:val="00CB78B7"/>
    <w:rsid w:val="00CC3977"/>
    <w:rsid w:val="00CC7295"/>
    <w:rsid w:val="00CD2BFC"/>
    <w:rsid w:val="00CE6613"/>
    <w:rsid w:val="00CF142C"/>
    <w:rsid w:val="00CF72A0"/>
    <w:rsid w:val="00D01341"/>
    <w:rsid w:val="00D0172B"/>
    <w:rsid w:val="00D032DD"/>
    <w:rsid w:val="00D04099"/>
    <w:rsid w:val="00D044F9"/>
    <w:rsid w:val="00D14412"/>
    <w:rsid w:val="00D212D6"/>
    <w:rsid w:val="00D22C8A"/>
    <w:rsid w:val="00D32366"/>
    <w:rsid w:val="00D32597"/>
    <w:rsid w:val="00D40699"/>
    <w:rsid w:val="00D42554"/>
    <w:rsid w:val="00D43285"/>
    <w:rsid w:val="00D7007A"/>
    <w:rsid w:val="00D74D2C"/>
    <w:rsid w:val="00D777F0"/>
    <w:rsid w:val="00D809CA"/>
    <w:rsid w:val="00D8206A"/>
    <w:rsid w:val="00D8237D"/>
    <w:rsid w:val="00D843FE"/>
    <w:rsid w:val="00D86F59"/>
    <w:rsid w:val="00DA0DB4"/>
    <w:rsid w:val="00DA4B79"/>
    <w:rsid w:val="00DA6845"/>
    <w:rsid w:val="00DA7A95"/>
    <w:rsid w:val="00DD624D"/>
    <w:rsid w:val="00DD66F4"/>
    <w:rsid w:val="00DD6B14"/>
    <w:rsid w:val="00DE5055"/>
    <w:rsid w:val="00DF3FE2"/>
    <w:rsid w:val="00E0352E"/>
    <w:rsid w:val="00E0596C"/>
    <w:rsid w:val="00E21BA6"/>
    <w:rsid w:val="00E25050"/>
    <w:rsid w:val="00E25163"/>
    <w:rsid w:val="00E3219E"/>
    <w:rsid w:val="00E3718D"/>
    <w:rsid w:val="00E40E9B"/>
    <w:rsid w:val="00E41261"/>
    <w:rsid w:val="00E436B1"/>
    <w:rsid w:val="00E43D10"/>
    <w:rsid w:val="00E44BDC"/>
    <w:rsid w:val="00E46BD6"/>
    <w:rsid w:val="00E57D28"/>
    <w:rsid w:val="00E63E36"/>
    <w:rsid w:val="00E64842"/>
    <w:rsid w:val="00E73709"/>
    <w:rsid w:val="00E860CE"/>
    <w:rsid w:val="00E8693F"/>
    <w:rsid w:val="00E87067"/>
    <w:rsid w:val="00E8712F"/>
    <w:rsid w:val="00EA61B0"/>
    <w:rsid w:val="00EA70BA"/>
    <w:rsid w:val="00EB158F"/>
    <w:rsid w:val="00EB58DA"/>
    <w:rsid w:val="00EB5E6E"/>
    <w:rsid w:val="00EB6722"/>
    <w:rsid w:val="00EC672D"/>
    <w:rsid w:val="00EC7C81"/>
    <w:rsid w:val="00ED0F73"/>
    <w:rsid w:val="00ED2251"/>
    <w:rsid w:val="00ED2CD4"/>
    <w:rsid w:val="00ED2CDB"/>
    <w:rsid w:val="00EE1316"/>
    <w:rsid w:val="00EE6FB1"/>
    <w:rsid w:val="00F0188B"/>
    <w:rsid w:val="00F17383"/>
    <w:rsid w:val="00F25805"/>
    <w:rsid w:val="00F25979"/>
    <w:rsid w:val="00F26858"/>
    <w:rsid w:val="00F326E7"/>
    <w:rsid w:val="00F33D5D"/>
    <w:rsid w:val="00F3666C"/>
    <w:rsid w:val="00F4265B"/>
    <w:rsid w:val="00F50E69"/>
    <w:rsid w:val="00F5160D"/>
    <w:rsid w:val="00F659B7"/>
    <w:rsid w:val="00F66A36"/>
    <w:rsid w:val="00F67335"/>
    <w:rsid w:val="00F7250C"/>
    <w:rsid w:val="00F75178"/>
    <w:rsid w:val="00F82A25"/>
    <w:rsid w:val="00F865BD"/>
    <w:rsid w:val="00F93AD1"/>
    <w:rsid w:val="00F95761"/>
    <w:rsid w:val="00FA1998"/>
    <w:rsid w:val="00FA589D"/>
    <w:rsid w:val="00FC458D"/>
    <w:rsid w:val="00FD0A00"/>
    <w:rsid w:val="00FD0A14"/>
    <w:rsid w:val="00FD2C52"/>
    <w:rsid w:val="00FD6B26"/>
    <w:rsid w:val="00FE4A55"/>
    <w:rsid w:val="00FE6378"/>
    <w:rsid w:val="00FE729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,"/>
  <w:listSeparator w:val=";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8869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</Template>
  <TotalTime>229</TotalTime>
  <Pages>7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EDWARD</cp:lastModifiedBy>
  <cp:revision>78</cp:revision>
  <cp:lastPrinted>2012-09-10T04:38:00Z</cp:lastPrinted>
  <dcterms:created xsi:type="dcterms:W3CDTF">2021-12-18T03:46:00Z</dcterms:created>
  <dcterms:modified xsi:type="dcterms:W3CDTF">2022-01-13T13:56:00Z</dcterms:modified>
</cp:coreProperties>
</file>