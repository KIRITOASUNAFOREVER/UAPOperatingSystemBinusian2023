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32ED273F" w:rsidR="000D63FD" w:rsidRPr="00EE1316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>Odd</w:t>
            </w:r>
            <w:r w:rsidR="00EE1316"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EE1316">
              <w:rPr>
                <w:rFonts w:ascii="Arial" w:hAnsi="Arial" w:cs="Arial"/>
                <w:b/>
              </w:rPr>
              <w:t>2021/2022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7C7BE8D6" w:rsidR="00312E5C" w:rsidRDefault="00EE1316" w:rsidP="000041CA">
            <w:pPr>
              <w:rPr>
                <w:rFonts w:ascii="Arial" w:hAnsi="Arial" w:cs="Arial"/>
                <w:b/>
                <w:sz w:val="20"/>
              </w:rPr>
            </w:pPr>
            <w:r w:rsidRPr="00EE1316">
              <w:rPr>
                <w:rFonts w:ascii="Arial" w:hAnsi="Arial" w:cs="Arial"/>
                <w:b/>
                <w:sz w:val="20"/>
              </w:rPr>
              <w:t>COMP6153001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 w:rsidRPr="00EE1316">
              <w:rPr>
                <w:rFonts w:ascii="Arial" w:hAnsi="Arial" w:cs="Arial"/>
                <w:b/>
                <w:sz w:val="20"/>
              </w:rPr>
              <w:t>Operating System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76F5321B" w:rsidR="001C06F6" w:rsidRPr="00774FB8" w:rsidRDefault="00774FB8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B407AA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3000EA"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761F1E97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6A951C28" w:rsidR="001E7B94" w:rsidRPr="00DA7A95" w:rsidRDefault="00EC4740" w:rsidP="005864C1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EC4740">
              <w:rPr>
                <w:rFonts w:ascii="Arial" w:hAnsi="Arial" w:cs="Arial"/>
                <w:b/>
                <w:sz w:val="18"/>
                <w:lang w:val="id-ID"/>
              </w:rPr>
              <w:t>D5151 - Ikhtiar Faahakhododo, S.Kom., M.TI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54954DE1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5A759F">
              <w:rPr>
                <w:rFonts w:ascii="Arial" w:hAnsi="Arial" w:cs="Arial"/>
                <w:b/>
                <w:sz w:val="18"/>
              </w:rPr>
              <w:t>11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57A6BCC9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54F7D" w:rsidRPr="00054F7D">
              <w:rPr>
                <w:rFonts w:ascii="Arial" w:hAnsi="Arial" w:cs="Arial"/>
                <w:b/>
                <w:sz w:val="18"/>
              </w:rPr>
              <w:t>1</w:t>
            </w:r>
            <w:r w:rsidR="00B17A3E">
              <w:rPr>
                <w:rFonts w:ascii="Arial" w:hAnsi="Arial" w:cs="Arial"/>
                <w:b/>
                <w:sz w:val="18"/>
              </w:rPr>
              <w:t>4</w:t>
            </w:r>
            <w:r w:rsidR="00054F7D" w:rsidRPr="00054F7D">
              <w:rPr>
                <w:rFonts w:ascii="Arial" w:hAnsi="Arial" w:cs="Arial"/>
                <w:b/>
                <w:sz w:val="18"/>
              </w:rPr>
              <w:t xml:space="preserve">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7C8BEB94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3F43B1">
              <w:rPr>
                <w:rFonts w:ascii="Arial" w:hAnsi="Arial" w:cs="Arial"/>
                <w:b/>
                <w:sz w:val="18"/>
              </w:rPr>
              <w:t>1</w:t>
            </w:r>
            <w:r w:rsidR="005A759F">
              <w:rPr>
                <w:rFonts w:ascii="Arial" w:hAnsi="Arial" w:cs="Arial"/>
                <w:b/>
                <w:sz w:val="18"/>
              </w:rPr>
              <w:t>3</w:t>
            </w:r>
            <w:r w:rsidR="00054F7D">
              <w:rPr>
                <w:rFonts w:ascii="Arial" w:hAnsi="Arial" w:cs="Arial"/>
                <w:b/>
                <w:sz w:val="18"/>
              </w:rPr>
              <w:t>:20 WIB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3CDD6C49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Mahasiswa tidak dip</w:t>
      </w:r>
      <w:r w:rsidR="0036125E">
        <w:rPr>
          <w:lang w:val="id-ID" w:eastAsia="x-none"/>
        </w:rPr>
        <w:t>e</w:t>
      </w:r>
      <w:r>
        <w:rPr>
          <w:lang w:val="id-ID" w:eastAsia="x-none"/>
        </w:rPr>
        <w:t xml:space="preserve">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181293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430FE4B0" w14:textId="00C8E57B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 8</w:t>
      </w:r>
    </w:p>
    <w:p w14:paraId="53C51CFC" w14:textId="319A001F" w:rsidR="00BE0587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Eclipse 2020.6</w:t>
      </w:r>
    </w:p>
    <w:p w14:paraId="1B3078BD" w14:textId="05260759" w:rsidR="00683B4C" w:rsidRDefault="00A004F0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NachOS 5.0j</w:t>
      </w:r>
    </w:p>
    <w:p w14:paraId="4BF5E2B6" w14:textId="441224B8" w:rsidR="00813100" w:rsidRDefault="0018129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3DD2A66B" w:rsidR="002D6900" w:rsidRDefault="00432CD9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JAVA</w:t>
      </w:r>
    </w:p>
    <w:p w14:paraId="1231F2A3" w14:textId="2307ADF7" w:rsidR="002D6900" w:rsidRPr="00432CD9" w:rsidRDefault="00432CD9" w:rsidP="00432CD9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CLASS</w:t>
      </w:r>
    </w:p>
    <w:p w14:paraId="6E40E83D" w14:textId="7116C935" w:rsidR="00813100" w:rsidRPr="002D6900" w:rsidRDefault="00181293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181293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13EC18ED" w14:textId="77777777" w:rsidR="008869D7" w:rsidRPr="003C5EC5" w:rsidRDefault="008869D7" w:rsidP="008869D7">
      <w:pPr>
        <w:spacing w:line="360" w:lineRule="auto"/>
        <w:jc w:val="both"/>
        <w:rPr>
          <w:lang w:val="id-ID"/>
        </w:rPr>
      </w:pPr>
      <w:r w:rsidRPr="003C5EC5">
        <w:rPr>
          <w:b/>
          <w:lang w:val="id-ID"/>
        </w:rPr>
        <w:lastRenderedPageBreak/>
        <w:t>Important Notes</w:t>
      </w:r>
      <w:r w:rsidRPr="003C5EC5">
        <w:rPr>
          <w:lang w:val="id-ID"/>
        </w:rPr>
        <w:t>:</w:t>
      </w:r>
    </w:p>
    <w:p w14:paraId="6384F2F1" w14:textId="047AEA64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your </w:t>
      </w:r>
      <w:r>
        <w:rPr>
          <w:b/>
        </w:rPr>
        <w:t>own Console</w:t>
      </w:r>
      <w:r>
        <w:t xml:space="preserve"> and </w:t>
      </w:r>
      <w:r>
        <w:rPr>
          <w:b/>
        </w:rPr>
        <w:t>Scheduler (</w:t>
      </w:r>
      <w:r w:rsidR="00C81D70">
        <w:rPr>
          <w:b/>
        </w:rPr>
        <w:t>F</w:t>
      </w:r>
      <w:r>
        <w:rPr>
          <w:b/>
        </w:rPr>
        <w:t>IFO)</w:t>
      </w:r>
      <w:r>
        <w:t>.</w:t>
      </w:r>
    </w:p>
    <w:p w14:paraId="7E69064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>You</w:t>
      </w:r>
      <w:r>
        <w:rPr>
          <w:b/>
        </w:rPr>
        <w:t xml:space="preserve"> </w:t>
      </w:r>
      <w:r>
        <w:t>must</w:t>
      </w:r>
      <w:r>
        <w:rPr>
          <w:b/>
        </w:rPr>
        <w:t xml:space="preserve"> </w:t>
      </w:r>
      <w:r>
        <w:t xml:space="preserve">use </w:t>
      </w:r>
      <w:r>
        <w:rPr>
          <w:b/>
        </w:rPr>
        <w:t>S</w:t>
      </w:r>
      <w:r>
        <w:rPr>
          <w:b/>
          <w:lang w:val="id-ID"/>
        </w:rPr>
        <w:t xml:space="preserve">emaphore </w:t>
      </w:r>
      <w:r>
        <w:t xml:space="preserve">to </w:t>
      </w:r>
      <w:r>
        <w:rPr>
          <w:b/>
        </w:rPr>
        <w:t xml:space="preserve">control </w:t>
      </w:r>
      <w:r>
        <w:t>operation.</w:t>
      </w:r>
    </w:p>
    <w:p w14:paraId="1E21CB60" w14:textId="77777777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>
        <w:rPr>
          <w:b/>
        </w:rPr>
        <w:t>Timer</w:t>
      </w:r>
      <w:r>
        <w:t xml:space="preserve"> to generate tick of time.</w:t>
      </w:r>
    </w:p>
    <w:p w14:paraId="1183DAC0" w14:textId="4BFD60A6" w:rsidR="008869D7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You must use </w:t>
      </w:r>
      <w:r w:rsidR="006B08BC">
        <w:rPr>
          <w:b/>
          <w:bCs/>
        </w:rPr>
        <w:t>Network Link</w:t>
      </w:r>
      <w:r>
        <w:t xml:space="preserve"> to </w:t>
      </w:r>
      <w:r w:rsidR="006B08BC">
        <w:t>send</w:t>
      </w:r>
      <w:r>
        <w:t xml:space="preserve"> the data.</w:t>
      </w:r>
    </w:p>
    <w:p w14:paraId="0A6BA60F" w14:textId="77777777" w:rsidR="008869D7" w:rsidRPr="001746EB" w:rsidRDefault="008869D7" w:rsidP="008869D7">
      <w:pPr>
        <w:pStyle w:val="ListParagraph"/>
        <w:numPr>
          <w:ilvl w:val="0"/>
          <w:numId w:val="19"/>
        </w:numPr>
        <w:spacing w:line="360" w:lineRule="auto"/>
        <w:ind w:left="425" w:hanging="425"/>
        <w:jc w:val="both"/>
      </w:pPr>
      <w:r>
        <w:t xml:space="preserve">Use </w:t>
      </w:r>
      <w:r>
        <w:rPr>
          <w:b/>
        </w:rPr>
        <w:t>KThread</w:t>
      </w:r>
      <w:r>
        <w:t>.</w:t>
      </w:r>
    </w:p>
    <w:p w14:paraId="5ECE4AAA" w14:textId="77777777" w:rsidR="008869D7" w:rsidRPr="003C5EC5" w:rsidRDefault="008869D7" w:rsidP="008869D7">
      <w:pPr>
        <w:rPr>
          <w:b/>
          <w:lang w:val="id-ID"/>
        </w:rPr>
      </w:pPr>
    </w:p>
    <w:p w14:paraId="2B1344F5" w14:textId="77777777" w:rsidR="008869D7" w:rsidRPr="003C5EC5" w:rsidRDefault="008869D7" w:rsidP="008869D7">
      <w:pPr>
        <w:rPr>
          <w:b/>
          <w:lang w:val="id-ID"/>
        </w:rPr>
      </w:pPr>
      <w:r w:rsidRPr="003C5EC5">
        <w:rPr>
          <w:b/>
          <w:lang w:val="id-ID"/>
        </w:rPr>
        <w:t>Soal</w:t>
      </w:r>
    </w:p>
    <w:p w14:paraId="1D4945BF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  <w:r w:rsidRPr="003C5EC5">
        <w:rPr>
          <w:i/>
          <w:sz w:val="20"/>
          <w:szCs w:val="20"/>
          <w:lang w:val="id-ID"/>
        </w:rPr>
        <w:t>Case</w:t>
      </w:r>
    </w:p>
    <w:p w14:paraId="1F056297" w14:textId="77777777" w:rsidR="008869D7" w:rsidRPr="003C5EC5" w:rsidRDefault="008869D7" w:rsidP="008869D7">
      <w:pPr>
        <w:rPr>
          <w:i/>
          <w:sz w:val="20"/>
          <w:szCs w:val="20"/>
          <w:lang w:val="id-ID"/>
        </w:rPr>
      </w:pPr>
    </w:p>
    <w:p w14:paraId="2C001641" w14:textId="703AC3F7" w:rsidR="008869D7" w:rsidRPr="003C5EC5" w:rsidRDefault="00750E43" w:rsidP="008869D7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750E43">
        <w:rPr>
          <w:b/>
        </w:rPr>
        <w:t>Registration For</w:t>
      </w:r>
      <w:r>
        <w:rPr>
          <w:b/>
        </w:rPr>
        <w:t>m</w:t>
      </w:r>
    </w:p>
    <w:p w14:paraId="1A628379" w14:textId="0017C10B" w:rsidR="008869D7" w:rsidRDefault="008869D7" w:rsidP="00D07099">
      <w:pPr>
        <w:spacing w:line="360" w:lineRule="auto"/>
        <w:jc w:val="both"/>
        <w:rPr>
          <w:lang w:val="id-ID"/>
        </w:rPr>
      </w:pPr>
      <w:r w:rsidRPr="003C5EC5">
        <w:rPr>
          <w:lang w:val="id-ID"/>
        </w:rPr>
        <w:tab/>
      </w:r>
      <w:r w:rsidR="00260BB4">
        <w:rPr>
          <w:b/>
        </w:rPr>
        <w:t>Meet Bot</w:t>
      </w:r>
      <w:r w:rsidR="0063001D" w:rsidRPr="00CB0DE7">
        <w:t xml:space="preserve"> is </w:t>
      </w:r>
      <w:r w:rsidR="0063001D">
        <w:t xml:space="preserve">a company engaged in technology and </w:t>
      </w:r>
      <w:r w:rsidR="00260BB4">
        <w:t>education</w:t>
      </w:r>
      <w:r w:rsidR="0063001D" w:rsidRPr="00CB0DE7">
        <w:t xml:space="preserve">. </w:t>
      </w:r>
      <w:r w:rsidR="0063001D">
        <w:t xml:space="preserve">Currently </w:t>
      </w:r>
      <w:r w:rsidR="006E49C9">
        <w:rPr>
          <w:b/>
        </w:rPr>
        <w:t>Meet Bot</w:t>
      </w:r>
      <w:r w:rsidR="0063001D">
        <w:t xml:space="preserve"> is developing an application called </w:t>
      </w:r>
      <w:r w:rsidR="006E49C9" w:rsidRPr="00750E43">
        <w:rPr>
          <w:b/>
        </w:rPr>
        <w:t>Registration For</w:t>
      </w:r>
      <w:r w:rsidR="006E49C9">
        <w:rPr>
          <w:b/>
        </w:rPr>
        <w:t>m</w:t>
      </w:r>
      <w:r w:rsidR="0063001D">
        <w:t xml:space="preserve"> to facilitate the </w:t>
      </w:r>
      <w:r w:rsidR="005001ED">
        <w:t>university</w:t>
      </w:r>
      <w:r w:rsidR="0063001D">
        <w:t xml:space="preserve"> in conduction </w:t>
      </w:r>
      <w:r w:rsidR="00E4539D">
        <w:t xml:space="preserve">transferring </w:t>
      </w:r>
      <w:r w:rsidR="005001ED">
        <w:t>student</w:t>
      </w:r>
      <w:r w:rsidR="007830A3">
        <w:t xml:space="preserve"> to another </w:t>
      </w:r>
      <w:r w:rsidR="008E2C12">
        <w:t>university</w:t>
      </w:r>
      <w:r w:rsidR="000001C7">
        <w:t xml:space="preserve">. You, as a programmer were tasked to create the program. </w:t>
      </w:r>
      <w:r w:rsidRPr="003C5EC5">
        <w:rPr>
          <w:lang w:val="id-ID"/>
        </w:rPr>
        <w:t xml:space="preserve">As they are still new in this industry, their first goal is to create a dependable </w:t>
      </w:r>
      <w:r w:rsidR="001A5F63">
        <w:t>transfer</w:t>
      </w:r>
      <w:r w:rsidRPr="003C5EC5">
        <w:rPr>
          <w:lang w:val="id-ID"/>
        </w:rPr>
        <w:t xml:space="preserve"> system using </w:t>
      </w:r>
      <w:r w:rsidRPr="003C5EC5">
        <w:rPr>
          <w:b/>
          <w:lang w:val="id-ID"/>
        </w:rPr>
        <w:t>nachOS</w:t>
      </w:r>
      <w:r w:rsidRPr="003C5EC5">
        <w:rPr>
          <w:lang w:val="id-ID"/>
        </w:rPr>
        <w:t xml:space="preserve">’ </w:t>
      </w:r>
      <w:r w:rsidR="00FC0A50">
        <w:rPr>
          <w:b/>
        </w:rPr>
        <w:t>network link</w:t>
      </w:r>
      <w:r w:rsidRPr="003C5EC5">
        <w:rPr>
          <w:lang w:val="id-ID"/>
        </w:rPr>
        <w:t xml:space="preserve"> in </w:t>
      </w:r>
      <w:r w:rsidRPr="003C5EC5">
        <w:rPr>
          <w:b/>
          <w:lang w:val="id-ID"/>
        </w:rPr>
        <w:t>Java programming language</w:t>
      </w:r>
      <w:r w:rsidRPr="003C5EC5">
        <w:rPr>
          <w:lang w:val="id-ID"/>
        </w:rPr>
        <w:t>.</w:t>
      </w:r>
    </w:p>
    <w:p w14:paraId="391B4332" w14:textId="515B78F7" w:rsidR="008869D7" w:rsidRDefault="008869D7" w:rsidP="00D07099">
      <w:pPr>
        <w:spacing w:line="360" w:lineRule="auto"/>
        <w:jc w:val="both"/>
      </w:pPr>
      <w:r>
        <w:tab/>
      </w:r>
      <w:r w:rsidR="009D7FA9">
        <w:t xml:space="preserve">First, this application will show the </w:t>
      </w:r>
      <w:r w:rsidR="008E2C12">
        <w:rPr>
          <w:b/>
        </w:rPr>
        <w:t>University</w:t>
      </w:r>
      <w:r w:rsidR="004913CA">
        <w:rPr>
          <w:b/>
        </w:rPr>
        <w:t xml:space="preserve"> ID</w:t>
      </w:r>
      <w:r w:rsidR="009D7FA9">
        <w:t xml:space="preserve"> (based on the network link address) and </w:t>
      </w:r>
      <w:r w:rsidR="009D7FA9" w:rsidRPr="00EE018B">
        <w:rPr>
          <w:b/>
        </w:rPr>
        <w:t>3</w:t>
      </w:r>
      <w:r w:rsidR="009D7FA9">
        <w:rPr>
          <w:b/>
        </w:rPr>
        <w:t xml:space="preserve"> main</w:t>
      </w:r>
      <w:r w:rsidR="009D7FA9">
        <w:t xml:space="preserve"> </w:t>
      </w:r>
      <w:r w:rsidR="009D7FA9" w:rsidRPr="001B1CC4">
        <w:rPr>
          <w:b/>
        </w:rPr>
        <w:t>menu</w:t>
      </w:r>
      <w:r w:rsidR="009D7FA9">
        <w:rPr>
          <w:b/>
        </w:rPr>
        <w:t xml:space="preserve">s </w:t>
      </w:r>
      <w:r w:rsidR="009D7FA9" w:rsidRPr="007C11F5">
        <w:t>consist of</w:t>
      </w:r>
      <w:r w:rsidR="009D7FA9">
        <w:t>:</w:t>
      </w:r>
    </w:p>
    <w:p w14:paraId="65ED9633" w14:textId="3C7F981C" w:rsidR="008869D7" w:rsidRPr="003F5543" w:rsidRDefault="009D06D4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 xml:space="preserve">Transfer </w:t>
      </w:r>
      <w:r w:rsidR="0057102D">
        <w:rPr>
          <w:b/>
          <w:bCs/>
        </w:rPr>
        <w:t>Studen</w:t>
      </w:r>
      <w:r w:rsidR="00DA6A71">
        <w:rPr>
          <w:b/>
          <w:bCs/>
        </w:rPr>
        <w:t>t</w:t>
      </w:r>
    </w:p>
    <w:p w14:paraId="66A815D7" w14:textId="6A9C3FE3" w:rsidR="008869D7" w:rsidRPr="003F5543" w:rsidRDefault="006975E6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</w:rPr>
        <w:t>Receive</w:t>
      </w:r>
      <w:r w:rsidRPr="00705888">
        <w:rPr>
          <w:b/>
        </w:rPr>
        <w:t xml:space="preserve"> </w:t>
      </w:r>
      <w:r w:rsidR="0057102D">
        <w:rPr>
          <w:b/>
          <w:bCs/>
        </w:rPr>
        <w:t>Student</w:t>
      </w:r>
      <w:r>
        <w:rPr>
          <w:b/>
        </w:rPr>
        <w:t>(</w:t>
      </w:r>
      <w:r w:rsidRPr="00705888">
        <w:rPr>
          <w:b/>
        </w:rPr>
        <w:t>s</w:t>
      </w:r>
      <w:r>
        <w:rPr>
          <w:b/>
        </w:rPr>
        <w:t>)</w:t>
      </w:r>
    </w:p>
    <w:p w14:paraId="0AB1BB82" w14:textId="77777777" w:rsidR="008869D7" w:rsidRPr="003F4570" w:rsidRDefault="008869D7" w:rsidP="008869D7">
      <w:pPr>
        <w:pStyle w:val="ListParagraph"/>
        <w:numPr>
          <w:ilvl w:val="1"/>
          <w:numId w:val="3"/>
        </w:numPr>
        <w:spacing w:line="360" w:lineRule="auto"/>
      </w:pPr>
      <w:r>
        <w:rPr>
          <w:b/>
          <w:bCs/>
        </w:rPr>
        <w:t>Exit</w:t>
      </w:r>
    </w:p>
    <w:p w14:paraId="5F731E60" w14:textId="203211D1" w:rsidR="008869D7" w:rsidRPr="003C5EC5" w:rsidRDefault="009B250F" w:rsidP="008869D7">
      <w:pPr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BE25159" wp14:editId="654C2B5C">
            <wp:extent cx="2495550" cy="2379478"/>
            <wp:effectExtent l="19050" t="19050" r="0" b="1905"/>
            <wp:docPr id="3" name="Picture 3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077" cy="23933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32E6" w14:textId="70F02EA5" w:rsidR="008972C3" w:rsidRDefault="008869D7" w:rsidP="008869D7">
      <w:pPr>
        <w:pStyle w:val="Caption"/>
        <w:jc w:val="center"/>
        <w:rPr>
          <w:b/>
          <w:i w:val="0"/>
          <w:color w:val="000000" w:themeColor="text1"/>
          <w:lang w:val="id-ID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Pr="003C5EC5">
        <w:rPr>
          <w:b/>
          <w:i w:val="0"/>
          <w:color w:val="000000" w:themeColor="text1"/>
          <w:lang w:val="id-ID"/>
        </w:rPr>
        <w:fldChar w:fldCharType="begin"/>
      </w:r>
      <w:r w:rsidRPr="003C5EC5">
        <w:rPr>
          <w:b/>
          <w:i w:val="0"/>
          <w:color w:val="000000" w:themeColor="text1"/>
          <w:lang w:val="id-ID"/>
        </w:rPr>
        <w:instrText xml:space="preserve"> SEQ Figure \* ARABIC </w:instrText>
      </w:r>
      <w:r w:rsidRPr="003C5EC5">
        <w:rPr>
          <w:b/>
          <w:i w:val="0"/>
          <w:color w:val="000000" w:themeColor="text1"/>
          <w:lang w:val="id-ID"/>
        </w:rPr>
        <w:fldChar w:fldCharType="separate"/>
      </w:r>
      <w:r>
        <w:rPr>
          <w:b/>
          <w:i w:val="0"/>
          <w:noProof/>
          <w:color w:val="000000" w:themeColor="text1"/>
          <w:lang w:val="id-ID"/>
        </w:rPr>
        <w:t>1</w:t>
      </w:r>
      <w:r w:rsidRPr="003C5EC5">
        <w:rPr>
          <w:b/>
          <w:i w:val="0"/>
          <w:color w:val="000000" w:themeColor="text1"/>
          <w:lang w:val="id-ID"/>
        </w:rPr>
        <w:fldChar w:fldCharType="end"/>
      </w:r>
      <w:r w:rsidRPr="003C5EC5">
        <w:rPr>
          <w:b/>
          <w:i w:val="0"/>
          <w:color w:val="000000" w:themeColor="text1"/>
          <w:lang w:val="id-ID"/>
        </w:rPr>
        <w:t>. Menu</w:t>
      </w:r>
    </w:p>
    <w:p w14:paraId="307E1B75" w14:textId="778EA649" w:rsidR="008869D7" w:rsidRPr="00185FF8" w:rsidRDefault="008972C3" w:rsidP="00185FF8">
      <w:pPr>
        <w:rPr>
          <w:b/>
          <w:iCs/>
          <w:color w:val="000000" w:themeColor="text1"/>
          <w:sz w:val="18"/>
          <w:szCs w:val="18"/>
          <w:lang w:val="id-ID"/>
        </w:rPr>
      </w:pPr>
      <w:r>
        <w:rPr>
          <w:b/>
          <w:i/>
          <w:color w:val="000000" w:themeColor="text1"/>
          <w:lang w:val="id-ID"/>
        </w:rPr>
        <w:br w:type="page"/>
      </w:r>
    </w:p>
    <w:p w14:paraId="51EA7C38" w14:textId="50348E33" w:rsidR="008869D7" w:rsidRPr="003C5EC5" w:rsidRDefault="00933BD0" w:rsidP="008869D7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>
        <w:rPr>
          <w:b/>
          <w:bCs/>
        </w:rPr>
        <w:lastRenderedPageBreak/>
        <w:t xml:space="preserve">Transfer </w:t>
      </w:r>
      <w:r w:rsidR="00CB5278">
        <w:rPr>
          <w:b/>
          <w:bCs/>
        </w:rPr>
        <w:t>Studen</w:t>
      </w:r>
      <w:r w:rsidR="001D0BED">
        <w:rPr>
          <w:b/>
          <w:bCs/>
        </w:rPr>
        <w:t>t</w:t>
      </w:r>
      <w:r w:rsidR="008869D7" w:rsidRPr="003C5EC5">
        <w:rPr>
          <w:b/>
          <w:lang w:val="id-ID"/>
        </w:rPr>
        <w:t xml:space="preserve"> (Menu 1)</w:t>
      </w:r>
    </w:p>
    <w:p w14:paraId="2BAC41F1" w14:textId="2E6BC668" w:rsidR="008869D7" w:rsidRPr="009434DE" w:rsidRDefault="008869D7" w:rsidP="00D07099">
      <w:pPr>
        <w:pStyle w:val="ListParagraph"/>
        <w:spacing w:line="360" w:lineRule="auto"/>
        <w:jc w:val="both"/>
      </w:pPr>
      <w:r>
        <w:tab/>
        <w:t xml:space="preserve">The first menu allows user to </w:t>
      </w:r>
      <w:r w:rsidRPr="00053743">
        <w:rPr>
          <w:b/>
          <w:bCs/>
        </w:rPr>
        <w:t xml:space="preserve">insert a </w:t>
      </w:r>
      <w:r w:rsidR="004A384C">
        <w:rPr>
          <w:b/>
          <w:bCs/>
        </w:rPr>
        <w:t>Student</w:t>
      </w:r>
      <w:r w:rsidR="00BC77BB">
        <w:rPr>
          <w:b/>
          <w:bCs/>
        </w:rPr>
        <w:t xml:space="preserve"> Detail</w:t>
      </w:r>
      <w:r>
        <w:t>. The inserting process follow the following steps:</w:t>
      </w:r>
    </w:p>
    <w:p w14:paraId="0A6A8CFA" w14:textId="5FC9CA22" w:rsidR="008869D7" w:rsidRDefault="00FD4A7A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First, the program will ask user to input the </w:t>
      </w:r>
      <w:r>
        <w:rPr>
          <w:b/>
        </w:rPr>
        <w:t>name</w:t>
      </w:r>
      <w:r>
        <w:t xml:space="preserve">. Validate the </w:t>
      </w:r>
      <w:r>
        <w:rPr>
          <w:b/>
        </w:rPr>
        <w:t xml:space="preserve">name length </w:t>
      </w:r>
      <w:r>
        <w:t xml:space="preserve">must be </w:t>
      </w:r>
      <w:r>
        <w:rPr>
          <w:b/>
        </w:rPr>
        <w:t xml:space="preserve">between 5 </w:t>
      </w:r>
      <w:r w:rsidRPr="003D4E02">
        <w:rPr>
          <w:b/>
        </w:rPr>
        <w:t>and</w:t>
      </w:r>
      <w:r>
        <w:t xml:space="preserve"> </w:t>
      </w:r>
      <w:r>
        <w:rPr>
          <w:b/>
        </w:rPr>
        <w:t>30 characters</w:t>
      </w:r>
      <w:r w:rsidR="008869D7" w:rsidRPr="003C5EC5">
        <w:rPr>
          <w:lang w:val="id-ID"/>
        </w:rPr>
        <w:t>.</w:t>
      </w:r>
    </w:p>
    <w:p w14:paraId="5B5C6652" w14:textId="77777777" w:rsidR="00D428C4" w:rsidRPr="003C5EC5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115866D0" w14:textId="02CE4E2E" w:rsidR="008869D7" w:rsidRDefault="00550A8B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After that, the program will ask user to input the </w:t>
      </w:r>
      <w:r>
        <w:rPr>
          <w:b/>
        </w:rPr>
        <w:t>major</w:t>
      </w:r>
      <w:r>
        <w:t xml:space="preserve">. Validate the </w:t>
      </w:r>
      <w:r>
        <w:rPr>
          <w:b/>
        </w:rPr>
        <w:t>major</w:t>
      </w:r>
      <w:r>
        <w:t xml:space="preserve"> must be </w:t>
      </w:r>
      <w:r w:rsidRPr="007E0E95">
        <w:rPr>
          <w:b/>
        </w:rPr>
        <w:t>either</w:t>
      </w:r>
      <w:r>
        <w:t xml:space="preserve"> “</w:t>
      </w:r>
      <w:r>
        <w:rPr>
          <w:b/>
        </w:rPr>
        <w:t>Computer Science</w:t>
      </w:r>
      <w:r>
        <w:t xml:space="preserve">” </w:t>
      </w:r>
      <w:r w:rsidRPr="007E0E95">
        <w:rPr>
          <w:b/>
        </w:rPr>
        <w:t>or</w:t>
      </w:r>
      <w:r>
        <w:t xml:space="preserve"> “</w:t>
      </w:r>
      <w:r>
        <w:rPr>
          <w:b/>
        </w:rPr>
        <w:t>Information System</w:t>
      </w:r>
      <w:r>
        <w:t>” (</w:t>
      </w:r>
      <w:r>
        <w:rPr>
          <w:b/>
        </w:rPr>
        <w:t>case sensitive</w:t>
      </w:r>
      <w:r>
        <w:t>)</w:t>
      </w:r>
      <w:r w:rsidR="008869D7" w:rsidRPr="003C5EC5">
        <w:rPr>
          <w:lang w:val="id-ID"/>
        </w:rPr>
        <w:t>.</w:t>
      </w:r>
    </w:p>
    <w:p w14:paraId="3F99EDE3" w14:textId="77777777" w:rsidR="00D428C4" w:rsidRPr="00D428C4" w:rsidRDefault="00D428C4" w:rsidP="00D428C4">
      <w:pPr>
        <w:spacing w:line="360" w:lineRule="auto"/>
        <w:jc w:val="both"/>
        <w:rPr>
          <w:lang w:val="id-ID"/>
        </w:rPr>
      </w:pPr>
    </w:p>
    <w:p w14:paraId="2F1D9968" w14:textId="1995EA7E" w:rsidR="008869D7" w:rsidRPr="005465CD" w:rsidRDefault="005465C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Every </w:t>
      </w:r>
      <w:r>
        <w:rPr>
          <w:b/>
        </w:rPr>
        <w:t xml:space="preserve">major </w:t>
      </w:r>
      <w:r>
        <w:t xml:space="preserve">has its own </w:t>
      </w:r>
      <w:r>
        <w:rPr>
          <w:b/>
        </w:rPr>
        <w:t>price</w:t>
      </w:r>
      <w:r>
        <w:t xml:space="preserve"> </w:t>
      </w:r>
      <w:r w:rsidRPr="0027698B">
        <w:t>according to this table</w:t>
      </w:r>
      <w:r>
        <w:t>:</w:t>
      </w:r>
    </w:p>
    <w:tbl>
      <w:tblPr>
        <w:tblStyle w:val="TableGrid"/>
        <w:tblW w:w="0" w:type="auto"/>
        <w:tblInd w:w="1695" w:type="dxa"/>
        <w:tblLook w:val="04A0" w:firstRow="1" w:lastRow="0" w:firstColumn="1" w:lastColumn="0" w:noHBand="0" w:noVBand="1"/>
      </w:tblPr>
      <w:tblGrid>
        <w:gridCol w:w="3903"/>
        <w:gridCol w:w="2937"/>
      </w:tblGrid>
      <w:tr w:rsidR="00D1133D" w14:paraId="37B2FF0E" w14:textId="77777777" w:rsidTr="00F71313">
        <w:tc>
          <w:tcPr>
            <w:tcW w:w="3903" w:type="dxa"/>
          </w:tcPr>
          <w:p w14:paraId="7911ADD0" w14:textId="77777777" w:rsidR="00D1133D" w:rsidRPr="003C0CD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25" w:hanging="810"/>
              <w:jc w:val="center"/>
              <w:rPr>
                <w:b/>
              </w:rPr>
            </w:pPr>
            <w:r w:rsidRPr="003C0CDD">
              <w:rPr>
                <w:b/>
              </w:rPr>
              <w:t>Major</w:t>
            </w:r>
          </w:p>
        </w:tc>
        <w:tc>
          <w:tcPr>
            <w:tcW w:w="2937" w:type="dxa"/>
          </w:tcPr>
          <w:p w14:paraId="36460823" w14:textId="77777777" w:rsidR="00D1133D" w:rsidRPr="003C0CD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99" w:hanging="90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D1133D" w14:paraId="202EEA52" w14:textId="77777777" w:rsidTr="00F71313">
        <w:tc>
          <w:tcPr>
            <w:tcW w:w="3903" w:type="dxa"/>
          </w:tcPr>
          <w:p w14:paraId="68EF9BD8" w14:textId="77777777" w:rsidR="00D1133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25" w:hanging="810"/>
              <w:jc w:val="center"/>
            </w:pPr>
            <w:r>
              <w:t>Computer Science</w:t>
            </w:r>
          </w:p>
        </w:tc>
        <w:tc>
          <w:tcPr>
            <w:tcW w:w="2937" w:type="dxa"/>
          </w:tcPr>
          <w:p w14:paraId="4B3A8C8D" w14:textId="77777777" w:rsidR="00D1133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99" w:hanging="900"/>
              <w:jc w:val="center"/>
            </w:pPr>
            <w:r>
              <w:t>200000</w:t>
            </w:r>
          </w:p>
        </w:tc>
      </w:tr>
      <w:tr w:rsidR="00D1133D" w14:paraId="60E87306" w14:textId="77777777" w:rsidTr="00F71313">
        <w:tc>
          <w:tcPr>
            <w:tcW w:w="3903" w:type="dxa"/>
          </w:tcPr>
          <w:p w14:paraId="42E0113F" w14:textId="77777777" w:rsidR="00D1133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25" w:hanging="810"/>
              <w:jc w:val="center"/>
            </w:pPr>
            <w:r>
              <w:t>Information System</w:t>
            </w:r>
          </w:p>
        </w:tc>
        <w:tc>
          <w:tcPr>
            <w:tcW w:w="2937" w:type="dxa"/>
          </w:tcPr>
          <w:p w14:paraId="29028657" w14:textId="77777777" w:rsidR="00D1133D" w:rsidRDefault="00D1133D" w:rsidP="00F71313">
            <w:pPr>
              <w:pStyle w:val="ListParagraph"/>
              <w:tabs>
                <w:tab w:val="left" w:pos="1260"/>
              </w:tabs>
              <w:spacing w:line="360" w:lineRule="auto"/>
              <w:ind w:left="899" w:hanging="900"/>
              <w:jc w:val="center"/>
            </w:pPr>
            <w:r>
              <w:t>150000</w:t>
            </w:r>
          </w:p>
        </w:tc>
      </w:tr>
    </w:tbl>
    <w:p w14:paraId="39D5E58A" w14:textId="77777777" w:rsidR="00D428C4" w:rsidRPr="00D428C4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27519AC6" w14:textId="70B90FC0" w:rsidR="005465CD" w:rsidRPr="00D428C4" w:rsidRDefault="005465C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After that, the program will ask user to input the </w:t>
      </w:r>
      <w:r>
        <w:rPr>
          <w:b/>
        </w:rPr>
        <w:t>quantity</w:t>
      </w:r>
      <w:r>
        <w:t xml:space="preserve">. Validate the </w:t>
      </w:r>
      <w:r>
        <w:rPr>
          <w:b/>
        </w:rPr>
        <w:t xml:space="preserve">quantity </w:t>
      </w:r>
      <w:r>
        <w:t xml:space="preserve">must be </w:t>
      </w:r>
      <w:r>
        <w:rPr>
          <w:b/>
        </w:rPr>
        <w:t xml:space="preserve">numeric </w:t>
      </w:r>
      <w:r>
        <w:t xml:space="preserve">and </w:t>
      </w:r>
      <w:r>
        <w:rPr>
          <w:b/>
        </w:rPr>
        <w:t xml:space="preserve">between 1 </w:t>
      </w:r>
      <w:r w:rsidRPr="00B96169">
        <w:rPr>
          <w:b/>
        </w:rPr>
        <w:t>and</w:t>
      </w:r>
      <w:r>
        <w:t xml:space="preserve"> </w:t>
      </w:r>
      <w:r>
        <w:rPr>
          <w:b/>
        </w:rPr>
        <w:t>10</w:t>
      </w:r>
      <w:r>
        <w:t>.</w:t>
      </w:r>
    </w:p>
    <w:p w14:paraId="069E3655" w14:textId="77777777" w:rsidR="00D428C4" w:rsidRPr="005465CD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5CFBB5F4" w14:textId="5BA18CAB" w:rsidR="005465CD" w:rsidRPr="005465CD" w:rsidRDefault="005465C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Every </w:t>
      </w:r>
      <w:r>
        <w:rPr>
          <w:b/>
        </w:rPr>
        <w:t>quantity</w:t>
      </w:r>
      <w:r>
        <w:t xml:space="preserve"> will get a </w:t>
      </w:r>
      <w:r w:rsidRPr="00995741">
        <w:rPr>
          <w:b/>
        </w:rPr>
        <w:t>discount</w:t>
      </w:r>
      <w:r>
        <w:rPr>
          <w:b/>
        </w:rPr>
        <w:t xml:space="preserve"> </w:t>
      </w:r>
      <w:r>
        <w:t>according to this table: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3853"/>
        <w:gridCol w:w="2987"/>
      </w:tblGrid>
      <w:tr w:rsidR="00452DAF" w14:paraId="7823470E" w14:textId="77777777" w:rsidTr="00F71313">
        <w:tc>
          <w:tcPr>
            <w:tcW w:w="3853" w:type="dxa"/>
          </w:tcPr>
          <w:p w14:paraId="07740798" w14:textId="77777777" w:rsidR="00452DAF" w:rsidRPr="00995741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987" w:type="dxa"/>
          </w:tcPr>
          <w:p w14:paraId="09540A7E" w14:textId="77777777" w:rsidR="00452DAF" w:rsidRPr="00995741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</w:tc>
      </w:tr>
      <w:tr w:rsidR="00452DAF" w14:paraId="73B04A94" w14:textId="77777777" w:rsidTr="00F71313">
        <w:tc>
          <w:tcPr>
            <w:tcW w:w="3853" w:type="dxa"/>
          </w:tcPr>
          <w:p w14:paraId="7C69E8A1" w14:textId="77777777" w:rsidR="00452DAF" w:rsidRPr="001757EB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</w:pPr>
            <w:r w:rsidRPr="001757EB">
              <w:t xml:space="preserve">more than </w:t>
            </w:r>
            <w:r>
              <w:t xml:space="preserve">or </w:t>
            </w:r>
            <w:r w:rsidRPr="001757EB">
              <w:t>equal</w:t>
            </w:r>
            <w:r>
              <w:t>s to 5</w:t>
            </w:r>
          </w:p>
        </w:tc>
        <w:tc>
          <w:tcPr>
            <w:tcW w:w="2987" w:type="dxa"/>
          </w:tcPr>
          <w:p w14:paraId="060E7522" w14:textId="77777777" w:rsidR="00452DAF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</w:pPr>
            <w:r>
              <w:t>20%</w:t>
            </w:r>
          </w:p>
        </w:tc>
      </w:tr>
      <w:tr w:rsidR="00452DAF" w14:paraId="346EF5A9" w14:textId="77777777" w:rsidTr="00F71313">
        <w:tc>
          <w:tcPr>
            <w:tcW w:w="3853" w:type="dxa"/>
          </w:tcPr>
          <w:p w14:paraId="4D29F691" w14:textId="77777777" w:rsidR="00452DAF" w:rsidRPr="001757EB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</w:pPr>
            <w:r w:rsidRPr="001757EB">
              <w:t xml:space="preserve">more than </w:t>
            </w:r>
            <w:r>
              <w:t xml:space="preserve">or </w:t>
            </w:r>
            <w:r w:rsidRPr="001757EB">
              <w:t>equal</w:t>
            </w:r>
            <w:r>
              <w:t>s to 3</w:t>
            </w:r>
          </w:p>
        </w:tc>
        <w:tc>
          <w:tcPr>
            <w:tcW w:w="2987" w:type="dxa"/>
          </w:tcPr>
          <w:p w14:paraId="5DE4FA9B" w14:textId="77777777" w:rsidR="00452DAF" w:rsidRDefault="00452DAF" w:rsidP="00F71313">
            <w:pPr>
              <w:pStyle w:val="ListParagraph"/>
              <w:tabs>
                <w:tab w:val="left" w:pos="1260"/>
              </w:tabs>
              <w:spacing w:line="360" w:lineRule="auto"/>
              <w:ind w:left="1080" w:hanging="1080"/>
              <w:jc w:val="center"/>
            </w:pPr>
            <w:r>
              <w:t xml:space="preserve">10% </w:t>
            </w:r>
          </w:p>
        </w:tc>
      </w:tr>
    </w:tbl>
    <w:p w14:paraId="7EC68F6C" w14:textId="77777777" w:rsidR="00D428C4" w:rsidRPr="00D428C4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5F9E7521" w14:textId="014CEA56" w:rsidR="005465CD" w:rsidRPr="00965A07" w:rsidRDefault="005465C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Then, the program will </w:t>
      </w:r>
      <w:r w:rsidRPr="00C87A1E">
        <w:rPr>
          <w:b/>
        </w:rPr>
        <w:t>calculate</w:t>
      </w:r>
      <w:r>
        <w:t xml:space="preserve"> the </w:t>
      </w:r>
      <w:r>
        <w:rPr>
          <w:b/>
        </w:rPr>
        <w:t xml:space="preserve">total price </w:t>
      </w:r>
      <w:r>
        <w:t xml:space="preserve">based on </w:t>
      </w:r>
      <w:r>
        <w:rPr>
          <w:b/>
        </w:rPr>
        <w:t>price</w:t>
      </w:r>
      <w:r>
        <w:t xml:space="preserve">, </w:t>
      </w:r>
      <w:r>
        <w:rPr>
          <w:b/>
        </w:rPr>
        <w:t>quantity</w:t>
      </w:r>
      <w:r>
        <w:t xml:space="preserve">, and </w:t>
      </w:r>
      <w:r>
        <w:rPr>
          <w:b/>
        </w:rPr>
        <w:t xml:space="preserve">discount </w:t>
      </w:r>
      <w:r>
        <w:t>with the following formula:</w:t>
      </w:r>
    </w:p>
    <w:p w14:paraId="5BCC9E50" w14:textId="6D308381" w:rsidR="00965A07" w:rsidRPr="00E06F03" w:rsidRDefault="00EE32F6" w:rsidP="00EE32F6">
      <w:pPr>
        <w:pStyle w:val="ListParagraph"/>
        <w:spacing w:line="360" w:lineRule="auto"/>
        <w:ind w:left="108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931D416" wp14:editId="07A24350">
            <wp:extent cx="48101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0E71" w14:textId="77777777" w:rsidR="00D428C4" w:rsidRPr="00D428C4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37194B38" w14:textId="7E971ED6" w:rsidR="00CE1271" w:rsidRPr="00D428C4" w:rsidRDefault="0075693D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t xml:space="preserve">Ask the user to input the receiver’s </w:t>
      </w:r>
      <w:r w:rsidR="005465CD">
        <w:rPr>
          <w:b/>
        </w:rPr>
        <w:t>University</w:t>
      </w:r>
      <w:r>
        <w:rPr>
          <w:b/>
        </w:rPr>
        <w:t xml:space="preserve"> ID</w:t>
      </w:r>
      <w:r>
        <w:t>.</w:t>
      </w:r>
    </w:p>
    <w:p w14:paraId="0686EE48" w14:textId="0170016C" w:rsidR="00D428C4" w:rsidRDefault="00D428C4" w:rsidP="00D428C4">
      <w:pPr>
        <w:pStyle w:val="ListParagraph"/>
        <w:spacing w:line="360" w:lineRule="auto"/>
        <w:ind w:left="1080"/>
        <w:jc w:val="both"/>
      </w:pPr>
    </w:p>
    <w:p w14:paraId="40F347BA" w14:textId="77777777" w:rsidR="00D428C4" w:rsidRPr="0087356E" w:rsidRDefault="00D428C4" w:rsidP="00D428C4">
      <w:pPr>
        <w:pStyle w:val="ListParagraph"/>
        <w:spacing w:line="360" w:lineRule="auto"/>
        <w:ind w:left="1080"/>
        <w:jc w:val="both"/>
        <w:rPr>
          <w:lang w:val="id-ID"/>
        </w:rPr>
      </w:pPr>
    </w:p>
    <w:p w14:paraId="0E67E00F" w14:textId="661FEF90" w:rsidR="0087356E" w:rsidRPr="003C5EC5" w:rsidRDefault="0087356E" w:rsidP="00D07099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jc w:val="both"/>
        <w:rPr>
          <w:lang w:val="id-ID"/>
        </w:rPr>
      </w:pPr>
      <w:r>
        <w:lastRenderedPageBreak/>
        <w:t xml:space="preserve">After fulfilling all validations, the application will </w:t>
      </w:r>
      <w:r w:rsidRPr="007A3EC4">
        <w:rPr>
          <w:b/>
        </w:rPr>
        <w:t>send</w:t>
      </w:r>
      <w:r>
        <w:t xml:space="preserve"> the </w:t>
      </w:r>
      <w:r w:rsidR="00F71F9B">
        <w:t>student</w:t>
      </w:r>
      <w:r>
        <w:t xml:space="preserve"> and </w:t>
      </w:r>
      <w:r w:rsidRPr="007A3EC4">
        <w:rPr>
          <w:b/>
        </w:rPr>
        <w:t>show a message</w:t>
      </w:r>
      <w:r>
        <w:t>.</w:t>
      </w:r>
    </w:p>
    <w:p w14:paraId="1D92F650" w14:textId="6A4978CF" w:rsidR="008869D7" w:rsidRPr="003C5EC5" w:rsidRDefault="00CF74A6" w:rsidP="008869D7">
      <w:pPr>
        <w:keepNext/>
        <w:spacing w:line="360" w:lineRule="auto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FAC8248" wp14:editId="779D690D">
            <wp:extent cx="4791075" cy="2000250"/>
            <wp:effectExtent l="19050" t="1905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01223" w14:textId="596758D1" w:rsidR="008869D7" w:rsidRPr="00F275A2" w:rsidRDefault="008869D7" w:rsidP="008869D7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 w:rsidR="00076FFA">
        <w:rPr>
          <w:b/>
          <w:i w:val="0"/>
          <w:color w:val="000000" w:themeColor="text1"/>
        </w:rPr>
        <w:t>2</w:t>
      </w:r>
      <w:r w:rsidRPr="003C5EC5">
        <w:rPr>
          <w:b/>
          <w:i w:val="0"/>
          <w:color w:val="000000" w:themeColor="text1"/>
          <w:lang w:val="id-ID"/>
        </w:rPr>
        <w:t xml:space="preserve">. Insert </w:t>
      </w:r>
      <w:r w:rsidR="00F275A2">
        <w:rPr>
          <w:b/>
          <w:i w:val="0"/>
          <w:color w:val="000000" w:themeColor="text1"/>
        </w:rPr>
        <w:t>All Data</w:t>
      </w:r>
    </w:p>
    <w:p w14:paraId="67A45C65" w14:textId="77777777" w:rsidR="00EC6BC3" w:rsidRDefault="00AF6F47" w:rsidP="008869D7">
      <w:pPr>
        <w:pStyle w:val="ListParagraph"/>
        <w:numPr>
          <w:ilvl w:val="3"/>
          <w:numId w:val="3"/>
        </w:numPr>
        <w:tabs>
          <w:tab w:val="clear" w:pos="2520"/>
          <w:tab w:val="num" w:pos="1170"/>
        </w:tabs>
        <w:spacing w:line="360" w:lineRule="auto"/>
        <w:ind w:left="1080"/>
        <w:rPr>
          <w:lang w:val="id-ID"/>
        </w:rPr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EA5A0C">
        <w:rPr>
          <w:b/>
        </w:rPr>
        <w:t>student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t>(</w:t>
      </w:r>
      <w:r>
        <w:rPr>
          <w:b/>
        </w:rPr>
        <w:t>Vector</w:t>
      </w:r>
      <w:r>
        <w:rPr>
          <w:b/>
          <w:spacing w:val="-8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</w:rPr>
        <w:t>ArrayList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)</w:t>
      </w:r>
      <w:r w:rsidR="008869D7" w:rsidRPr="003C5EC5">
        <w:rPr>
          <w:lang w:val="id-ID"/>
        </w:rPr>
        <w:t>.</w:t>
      </w:r>
    </w:p>
    <w:p w14:paraId="12C5B3FB" w14:textId="07050BDA" w:rsidR="008869D7" w:rsidRPr="003C5EC5" w:rsidRDefault="008869D7" w:rsidP="00EC6BC3">
      <w:pPr>
        <w:pStyle w:val="ListParagraph"/>
        <w:spacing w:line="360" w:lineRule="auto"/>
        <w:ind w:left="1080"/>
        <w:rPr>
          <w:lang w:val="id-ID"/>
        </w:rPr>
      </w:pPr>
      <w:r w:rsidRPr="003C5EC5">
        <w:rPr>
          <w:lang w:val="id-ID"/>
        </w:rPr>
        <w:t xml:space="preserve"> </w:t>
      </w:r>
    </w:p>
    <w:p w14:paraId="6B3A9B22" w14:textId="3ED2A01D" w:rsidR="008869D7" w:rsidRPr="00645F38" w:rsidRDefault="004D2855" w:rsidP="00645F38">
      <w:pPr>
        <w:pStyle w:val="ListParagraph"/>
        <w:numPr>
          <w:ilvl w:val="0"/>
          <w:numId w:val="20"/>
        </w:numPr>
        <w:spacing w:line="360" w:lineRule="auto"/>
        <w:rPr>
          <w:b/>
          <w:lang w:val="id-ID"/>
        </w:rPr>
      </w:pPr>
      <w:r w:rsidRPr="00645F38">
        <w:rPr>
          <w:b/>
        </w:rPr>
        <w:t xml:space="preserve">Receive </w:t>
      </w:r>
      <w:r w:rsidR="001268A9">
        <w:rPr>
          <w:b/>
        </w:rPr>
        <w:t>Studen</w:t>
      </w:r>
      <w:r w:rsidR="0005484B">
        <w:rPr>
          <w:b/>
        </w:rPr>
        <w:t>t</w:t>
      </w:r>
      <w:r w:rsidRPr="00645F38">
        <w:rPr>
          <w:b/>
        </w:rPr>
        <w:t>(s)</w:t>
      </w:r>
      <w:r w:rsidR="008869D7" w:rsidRPr="00645F38">
        <w:rPr>
          <w:b/>
          <w:lang w:val="id-ID"/>
        </w:rPr>
        <w:t xml:space="preserve"> (Menu 2)</w:t>
      </w:r>
    </w:p>
    <w:p w14:paraId="425E6109" w14:textId="3182F7AA" w:rsidR="008869D7" w:rsidRPr="00053743" w:rsidRDefault="008869D7" w:rsidP="008869D7">
      <w:pPr>
        <w:tabs>
          <w:tab w:val="num" w:pos="1170"/>
        </w:tabs>
        <w:spacing w:line="360" w:lineRule="auto"/>
        <w:ind w:left="720"/>
        <w:rPr>
          <w:bCs/>
        </w:rPr>
      </w:pPr>
      <w:r>
        <w:rPr>
          <w:b/>
          <w:lang w:val="id-ID"/>
        </w:rPr>
        <w:tab/>
      </w:r>
      <w:r>
        <w:rPr>
          <w:bCs/>
        </w:rPr>
        <w:t xml:space="preserve">The second menu allows </w:t>
      </w:r>
      <w:r w:rsidR="00CD5EFA">
        <w:rPr>
          <w:bCs/>
        </w:rPr>
        <w:t>university</w:t>
      </w:r>
      <w:r>
        <w:rPr>
          <w:bCs/>
        </w:rPr>
        <w:t xml:space="preserve"> to </w:t>
      </w:r>
      <w:r w:rsidR="00025D5A">
        <w:rPr>
          <w:b/>
        </w:rPr>
        <w:t>view</w:t>
      </w:r>
      <w:r w:rsidRPr="00053743">
        <w:rPr>
          <w:b/>
        </w:rPr>
        <w:t xml:space="preserve"> all </w:t>
      </w:r>
      <w:r w:rsidR="00025D5A">
        <w:rPr>
          <w:b/>
        </w:rPr>
        <w:t xml:space="preserve">received </w:t>
      </w:r>
      <w:r w:rsidR="00CD5EFA">
        <w:rPr>
          <w:b/>
        </w:rPr>
        <w:t>student</w:t>
      </w:r>
      <w:r w:rsidRPr="00053743">
        <w:rPr>
          <w:b/>
        </w:rPr>
        <w:t xml:space="preserve"> inside the list</w:t>
      </w:r>
      <w:r>
        <w:rPr>
          <w:bCs/>
        </w:rPr>
        <w:t xml:space="preserve">. The </w:t>
      </w:r>
      <w:r w:rsidR="00935FA5">
        <w:rPr>
          <w:bCs/>
        </w:rPr>
        <w:t>receiving</w:t>
      </w:r>
      <w:r>
        <w:rPr>
          <w:bCs/>
        </w:rPr>
        <w:t xml:space="preserve"> process follow the following steps:</w:t>
      </w:r>
    </w:p>
    <w:p w14:paraId="39BD6F83" w14:textId="7E5CFF47" w:rsidR="008869D7" w:rsidRPr="00614EE5" w:rsidRDefault="00485AB0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>If</w:t>
      </w:r>
      <w:r w:rsidRPr="00F535AB">
        <w:rPr>
          <w:spacing w:val="-8"/>
        </w:rPr>
        <w:t xml:space="preserve"> </w:t>
      </w:r>
      <w:r>
        <w:t>there’s</w:t>
      </w:r>
      <w:r w:rsidRPr="00F535AB">
        <w:rPr>
          <w:spacing w:val="-4"/>
        </w:rPr>
        <w:t xml:space="preserve"> </w:t>
      </w:r>
      <w:r w:rsidRPr="00F535AB">
        <w:rPr>
          <w:b/>
        </w:rPr>
        <w:t>no</w:t>
      </w:r>
      <w:r w:rsidRPr="00F535AB">
        <w:rPr>
          <w:b/>
          <w:spacing w:val="-6"/>
        </w:rPr>
        <w:t xml:space="preserve"> </w:t>
      </w:r>
      <w:r w:rsidR="00B27A7A">
        <w:rPr>
          <w:b/>
          <w:spacing w:val="-6"/>
        </w:rPr>
        <w:t xml:space="preserve">received </w:t>
      </w:r>
      <w:r w:rsidR="00682B07">
        <w:rPr>
          <w:b/>
        </w:rPr>
        <w:t>student</w:t>
      </w:r>
      <w:r>
        <w:t>,</w:t>
      </w:r>
      <w:r w:rsidRPr="00F535AB">
        <w:rPr>
          <w:spacing w:val="-5"/>
        </w:rPr>
        <w:t xml:space="preserve"> </w:t>
      </w:r>
      <w:r>
        <w:t>then</w:t>
      </w:r>
      <w:r w:rsidRPr="00F535AB">
        <w:rPr>
          <w:spacing w:val="-5"/>
        </w:rPr>
        <w:t xml:space="preserve"> </w:t>
      </w:r>
      <w:r w:rsidRPr="00F535AB">
        <w:rPr>
          <w:b/>
        </w:rPr>
        <w:t>display</w:t>
      </w:r>
      <w:r w:rsidRPr="00F535AB">
        <w:rPr>
          <w:b/>
          <w:spacing w:val="-5"/>
        </w:rPr>
        <w:t xml:space="preserve"> </w:t>
      </w:r>
      <w:r w:rsidRPr="00F535AB">
        <w:rPr>
          <w:b/>
        </w:rPr>
        <w:t>message</w:t>
      </w:r>
      <w:r w:rsidRPr="00F535AB">
        <w:rPr>
          <w:b/>
          <w:spacing w:val="-5"/>
        </w:rPr>
        <w:t xml:space="preserve"> </w:t>
      </w:r>
      <w:r>
        <w:t>“</w:t>
      </w:r>
      <w:r w:rsidR="000D424C" w:rsidRPr="000D424C">
        <w:rPr>
          <w:b/>
        </w:rPr>
        <w:t xml:space="preserve">There is No Transferred </w:t>
      </w:r>
      <w:r w:rsidR="00682B07">
        <w:rPr>
          <w:b/>
        </w:rPr>
        <w:t>Student</w:t>
      </w:r>
      <w:r w:rsidR="000D424C" w:rsidRPr="000D424C">
        <w:rPr>
          <w:b/>
        </w:rPr>
        <w:t xml:space="preserve"> to You. Check Again Another Time!</w:t>
      </w:r>
      <w:r w:rsidRPr="00F535AB">
        <w:rPr>
          <w:spacing w:val="-2"/>
        </w:rPr>
        <w:t>”</w:t>
      </w:r>
      <w:r w:rsidR="008869D7">
        <w:t>.</w:t>
      </w:r>
    </w:p>
    <w:p w14:paraId="58FC67F1" w14:textId="162F464A" w:rsidR="00614EE5" w:rsidRDefault="007F50CB" w:rsidP="00076FFA">
      <w:pPr>
        <w:pStyle w:val="ListParagraph"/>
        <w:spacing w:line="360" w:lineRule="auto"/>
        <w:ind w:left="1080"/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2EA84C71" wp14:editId="5C28B0E1">
            <wp:extent cx="4076700" cy="476250"/>
            <wp:effectExtent l="19050" t="19050" r="0" b="0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5F65C" w14:textId="196D9F4A" w:rsidR="00076FFA" w:rsidRPr="00076FFA" w:rsidRDefault="00076FFA" w:rsidP="00076FFA">
      <w:pPr>
        <w:pStyle w:val="Caption"/>
        <w:jc w:val="center"/>
        <w:rPr>
          <w:b/>
          <w:i w:val="0"/>
          <w:color w:val="000000" w:themeColor="text1"/>
        </w:rPr>
      </w:pPr>
      <w:r w:rsidRPr="003C5EC5">
        <w:rPr>
          <w:b/>
          <w:i w:val="0"/>
          <w:color w:val="000000" w:themeColor="text1"/>
          <w:lang w:val="id-ID"/>
        </w:rPr>
        <w:t xml:space="preserve">Figure </w:t>
      </w:r>
      <w:r>
        <w:rPr>
          <w:b/>
          <w:i w:val="0"/>
          <w:color w:val="000000" w:themeColor="text1"/>
        </w:rPr>
        <w:t>3</w:t>
      </w:r>
      <w:r w:rsidRPr="003C5EC5">
        <w:rPr>
          <w:b/>
          <w:i w:val="0"/>
          <w:color w:val="000000" w:themeColor="text1"/>
          <w:lang w:val="id-ID"/>
        </w:rPr>
        <w:t xml:space="preserve">. </w:t>
      </w:r>
      <w:r>
        <w:rPr>
          <w:b/>
          <w:i w:val="0"/>
          <w:color w:val="auto"/>
          <w:sz w:val="20"/>
          <w:szCs w:val="20"/>
        </w:rPr>
        <w:t xml:space="preserve">No Received </w:t>
      </w:r>
      <w:r w:rsidR="00E44F0F">
        <w:rPr>
          <w:b/>
          <w:i w:val="0"/>
          <w:color w:val="auto"/>
          <w:sz w:val="20"/>
          <w:szCs w:val="20"/>
        </w:rPr>
        <w:t>Student</w:t>
      </w:r>
      <w:r>
        <w:rPr>
          <w:b/>
          <w:i w:val="0"/>
          <w:color w:val="auto"/>
          <w:sz w:val="20"/>
          <w:szCs w:val="20"/>
        </w:rPr>
        <w:t xml:space="preserve"> Error Message</w:t>
      </w:r>
    </w:p>
    <w:p w14:paraId="336BB4E1" w14:textId="1379EF10" w:rsidR="008869D7" w:rsidRPr="00F15445" w:rsidRDefault="00104C2F" w:rsidP="00F94910">
      <w:pPr>
        <w:pStyle w:val="ListParagraph"/>
        <w:numPr>
          <w:ilvl w:val="3"/>
          <w:numId w:val="21"/>
        </w:numPr>
        <w:tabs>
          <w:tab w:val="num" w:pos="1170"/>
        </w:tabs>
        <w:spacing w:line="360" w:lineRule="auto"/>
        <w:ind w:left="1080"/>
        <w:jc w:val="both"/>
        <w:rPr>
          <w:b/>
          <w:lang w:val="id-ID"/>
        </w:rPr>
      </w:pPr>
      <w:r>
        <w:t xml:space="preserve">Otherwise, if the current </w:t>
      </w:r>
      <w:r w:rsidR="003C5841">
        <w:rPr>
          <w:bCs/>
        </w:rPr>
        <w:t>university</w:t>
      </w:r>
      <w:r w:rsidR="003C5841">
        <w:rPr>
          <w:bCs/>
        </w:rPr>
        <w:t xml:space="preserve"> </w:t>
      </w:r>
      <w:r w:rsidRPr="00F63DCE">
        <w:rPr>
          <w:b/>
        </w:rPr>
        <w:t xml:space="preserve">has available </w:t>
      </w:r>
      <w:r w:rsidR="008E2EEB">
        <w:rPr>
          <w:b/>
        </w:rPr>
        <w:t>student</w:t>
      </w:r>
      <w:r w:rsidRPr="00F63DCE">
        <w:rPr>
          <w:b/>
        </w:rPr>
        <w:t>(s)</w:t>
      </w:r>
      <w:r>
        <w:t xml:space="preserve">, the application will </w:t>
      </w:r>
      <w:r w:rsidRPr="00F63DCE">
        <w:rPr>
          <w:b/>
        </w:rPr>
        <w:t xml:space="preserve">show all </w:t>
      </w:r>
      <w:r w:rsidR="003C5841">
        <w:rPr>
          <w:b/>
        </w:rPr>
        <w:t>student</w:t>
      </w:r>
      <w:r w:rsidRPr="00F63DCE">
        <w:rPr>
          <w:b/>
        </w:rPr>
        <w:t xml:space="preserve"> received</w:t>
      </w:r>
      <w:r>
        <w:t xml:space="preserve"> using </w:t>
      </w:r>
      <w:r w:rsidRPr="00F63DCE">
        <w:rPr>
          <w:b/>
        </w:rPr>
        <w:t>KThread</w:t>
      </w:r>
      <w:r>
        <w:t xml:space="preserve"> and </w:t>
      </w:r>
      <w:r w:rsidRPr="00F63DCE">
        <w:rPr>
          <w:b/>
        </w:rPr>
        <w:t>Scheduler</w:t>
      </w:r>
      <w:r>
        <w:t xml:space="preserve"> (</w:t>
      </w:r>
      <w:r w:rsidR="00A24BFA">
        <w:rPr>
          <w:b/>
        </w:rPr>
        <w:t>F</w:t>
      </w:r>
      <w:r w:rsidRPr="00F63DCE">
        <w:rPr>
          <w:b/>
        </w:rPr>
        <w:t>IFO concept</w:t>
      </w:r>
      <w:r>
        <w:t xml:space="preserve">). The </w:t>
      </w:r>
      <w:r w:rsidR="001D1261">
        <w:t>student</w:t>
      </w:r>
      <w:r>
        <w:t xml:space="preserve"> </w:t>
      </w:r>
      <w:r w:rsidRPr="00F63DCE">
        <w:rPr>
          <w:b/>
        </w:rPr>
        <w:t>will be shown with delay 1000 milliseconds</w:t>
      </w:r>
      <w:r>
        <w:t xml:space="preserve"> (use </w:t>
      </w:r>
      <w:r w:rsidRPr="00F63DCE">
        <w:rPr>
          <w:b/>
        </w:rPr>
        <w:t>Thread sleep</w:t>
      </w:r>
      <w:r>
        <w:t>).</w:t>
      </w:r>
    </w:p>
    <w:p w14:paraId="4606EFBC" w14:textId="149777D0" w:rsidR="008869D7" w:rsidRDefault="00417D9E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1DC335E" wp14:editId="47AB5798">
            <wp:extent cx="3276600" cy="12477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F137" w14:textId="1A7F8EE8" w:rsidR="008869D7" w:rsidRDefault="008869D7" w:rsidP="00645F38">
      <w:pPr>
        <w:pStyle w:val="Caption"/>
        <w:jc w:val="center"/>
        <w:rPr>
          <w:b/>
          <w:i w:val="0"/>
          <w:color w:val="000000" w:themeColor="text1"/>
          <w:sz w:val="20"/>
        </w:rPr>
      </w:pPr>
      <w:r w:rsidRPr="00F15445">
        <w:rPr>
          <w:b/>
          <w:i w:val="0"/>
          <w:color w:val="000000" w:themeColor="text1"/>
        </w:rPr>
        <w:t xml:space="preserve">Figure </w:t>
      </w:r>
      <w:r w:rsidR="00FF6F19">
        <w:rPr>
          <w:b/>
          <w:i w:val="0"/>
          <w:color w:val="000000" w:themeColor="text1"/>
        </w:rPr>
        <w:t>4</w:t>
      </w:r>
      <w:r w:rsidRPr="00F15445">
        <w:rPr>
          <w:b/>
          <w:i w:val="0"/>
          <w:color w:val="000000" w:themeColor="text1"/>
        </w:rPr>
        <w:t xml:space="preserve">. </w:t>
      </w:r>
      <w:r w:rsidR="00FF6F19">
        <w:rPr>
          <w:b/>
          <w:i w:val="0"/>
          <w:color w:val="000000" w:themeColor="text1"/>
          <w:sz w:val="20"/>
        </w:rPr>
        <w:t xml:space="preserve">View Existing </w:t>
      </w:r>
      <w:r w:rsidR="00575A50">
        <w:rPr>
          <w:b/>
          <w:i w:val="0"/>
          <w:color w:val="000000" w:themeColor="text1"/>
          <w:sz w:val="20"/>
        </w:rPr>
        <w:t>Students</w:t>
      </w:r>
      <w:r w:rsidR="00FF6F19">
        <w:rPr>
          <w:b/>
          <w:i w:val="0"/>
          <w:color w:val="000000" w:themeColor="text1"/>
          <w:sz w:val="20"/>
        </w:rPr>
        <w:t xml:space="preserve"> Received</w:t>
      </w:r>
    </w:p>
    <w:p w14:paraId="6DD73724" w14:textId="77777777" w:rsidR="00645F38" w:rsidRPr="00645F38" w:rsidRDefault="00645F38" w:rsidP="00645F38"/>
    <w:p w14:paraId="17EE7890" w14:textId="77777777" w:rsidR="008437A7" w:rsidRDefault="008869D7" w:rsidP="008437A7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B93813">
        <w:rPr>
          <w:b/>
        </w:rPr>
        <w:lastRenderedPageBreak/>
        <w:t xml:space="preserve">Exit (Menu </w:t>
      </w:r>
      <w:r w:rsidR="00D67069">
        <w:rPr>
          <w:b/>
        </w:rPr>
        <w:t>3</w:t>
      </w:r>
      <w:r w:rsidRPr="00B93813">
        <w:rPr>
          <w:b/>
        </w:rPr>
        <w:t>)</w:t>
      </w:r>
    </w:p>
    <w:p w14:paraId="752CAA4D" w14:textId="073F75B8" w:rsidR="008869D7" w:rsidRPr="008437A7" w:rsidRDefault="008869D7" w:rsidP="008437A7">
      <w:pPr>
        <w:pStyle w:val="ListParagraph"/>
        <w:spacing w:line="360" w:lineRule="auto"/>
        <w:rPr>
          <w:b/>
        </w:rPr>
      </w:pPr>
      <w:r>
        <w:t xml:space="preserve">When user choose this menu, the program </w:t>
      </w:r>
      <w:r w:rsidRPr="008437A7">
        <w:rPr>
          <w:b/>
        </w:rPr>
        <w:t xml:space="preserve">will </w:t>
      </w:r>
      <w:r w:rsidR="00C95FFC" w:rsidRPr="0097498F">
        <w:rPr>
          <w:b/>
        </w:rPr>
        <w:t>print tick of time using Timer</w:t>
      </w:r>
      <w:r w:rsidR="00903180">
        <w:t xml:space="preserve"> and .</w:t>
      </w:r>
      <w:r w:rsidR="00C95FFC">
        <w:t xml:space="preserve">After that, the application will </w:t>
      </w:r>
      <w:r w:rsidR="00C95FFC" w:rsidRPr="0097498F">
        <w:rPr>
          <w:b/>
        </w:rPr>
        <w:t>exit</w:t>
      </w:r>
      <w:r w:rsidR="00C95FFC">
        <w:t>.</w:t>
      </w:r>
    </w:p>
    <w:p w14:paraId="3795E1D9" w14:textId="35EBAB8F" w:rsidR="008869D7" w:rsidRDefault="000B374E" w:rsidP="008869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216537" wp14:editId="36461D4A">
            <wp:extent cx="3221463" cy="1219200"/>
            <wp:effectExtent l="19050" t="1905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369" cy="12195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620C5" w14:textId="7B8FBE00" w:rsidR="008869D7" w:rsidRPr="00735906" w:rsidRDefault="008869D7" w:rsidP="008869D7">
      <w:pPr>
        <w:pStyle w:val="Caption"/>
        <w:spacing w:line="360" w:lineRule="auto"/>
        <w:jc w:val="center"/>
        <w:rPr>
          <w:b/>
          <w:i w:val="0"/>
          <w:color w:val="000000" w:themeColor="text1"/>
        </w:rPr>
      </w:pPr>
      <w:r w:rsidRPr="00735906">
        <w:rPr>
          <w:b/>
          <w:i w:val="0"/>
          <w:color w:val="000000" w:themeColor="text1"/>
        </w:rPr>
        <w:t xml:space="preserve">Figure </w:t>
      </w:r>
      <w:r w:rsidR="007B1C9E">
        <w:rPr>
          <w:b/>
          <w:i w:val="0"/>
          <w:color w:val="000000" w:themeColor="text1"/>
        </w:rPr>
        <w:t>5</w:t>
      </w:r>
      <w:r w:rsidRPr="00735906">
        <w:rPr>
          <w:b/>
          <w:i w:val="0"/>
          <w:color w:val="000000" w:themeColor="text1"/>
        </w:rPr>
        <w:t>. Exit Message</w:t>
      </w:r>
    </w:p>
    <w:p w14:paraId="6DAC2A50" w14:textId="77777777" w:rsidR="008875B4" w:rsidRDefault="008875B4" w:rsidP="008875B4">
      <w:pPr>
        <w:rPr>
          <w:b/>
          <w:bCs/>
        </w:rPr>
      </w:pPr>
    </w:p>
    <w:p w14:paraId="21AE9796" w14:textId="7B079A02" w:rsidR="008875B4" w:rsidRDefault="008875B4" w:rsidP="008875B4">
      <w:pPr>
        <w:rPr>
          <w:b/>
          <w:bCs/>
        </w:rPr>
      </w:pPr>
      <w:r>
        <w:rPr>
          <w:b/>
          <w:bCs/>
        </w:rPr>
        <w:t>Must be collected:</w:t>
      </w:r>
    </w:p>
    <w:p w14:paraId="41FA0D9D" w14:textId="77777777" w:rsidR="008875B4" w:rsidRDefault="008875B4" w:rsidP="008875B4">
      <w:pPr>
        <w:pStyle w:val="ListParagraph"/>
        <w:numPr>
          <w:ilvl w:val="0"/>
          <w:numId w:val="22"/>
        </w:numPr>
        <w:spacing w:line="360" w:lineRule="auto"/>
        <w:jc w:val="both"/>
      </w:pPr>
      <w:r>
        <w:t>Java Project (Including NachOS and student’s code) compressed (.zip)</w:t>
      </w:r>
    </w:p>
    <w:p w14:paraId="59A80272" w14:textId="77777777" w:rsidR="000415E8" w:rsidRPr="008875B4" w:rsidRDefault="000415E8" w:rsidP="000415E8">
      <w:pPr>
        <w:spacing w:line="360" w:lineRule="auto"/>
        <w:jc w:val="both"/>
        <w:rPr>
          <w:b/>
          <w:bCs/>
        </w:rPr>
      </w:pPr>
    </w:p>
    <w:sectPr w:rsidR="000415E8" w:rsidRPr="008875B4" w:rsidSect="00706D1C">
      <w:headerReference w:type="default" r:id="rId15"/>
      <w:footerReference w:type="default" r:id="rId16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5BAB8" w14:textId="77777777" w:rsidR="00181293" w:rsidRDefault="00181293">
      <w:r>
        <w:separator/>
      </w:r>
    </w:p>
  </w:endnote>
  <w:endnote w:type="continuationSeparator" w:id="0">
    <w:p w14:paraId="5FC9768C" w14:textId="77777777" w:rsidR="00181293" w:rsidRDefault="0018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181293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0FE8" w14:textId="77777777" w:rsidR="00181293" w:rsidRDefault="00181293">
      <w:r>
        <w:separator/>
      </w:r>
    </w:p>
  </w:footnote>
  <w:footnote w:type="continuationSeparator" w:id="0">
    <w:p w14:paraId="7E2CD8CF" w14:textId="77777777" w:rsidR="00181293" w:rsidRDefault="00181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E2C27"/>
    <w:multiLevelType w:val="hybridMultilevel"/>
    <w:tmpl w:val="FFF03B4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5AF2D96"/>
    <w:multiLevelType w:val="hybridMultilevel"/>
    <w:tmpl w:val="61B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A7D32"/>
    <w:multiLevelType w:val="hybridMultilevel"/>
    <w:tmpl w:val="6694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6A81"/>
    <w:multiLevelType w:val="hybridMultilevel"/>
    <w:tmpl w:val="7E7E19EE"/>
    <w:lvl w:ilvl="0" w:tplc="19F4241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0"/>
  </w:num>
  <w:num w:numId="16">
    <w:abstractNumId w:val="14"/>
  </w:num>
  <w:num w:numId="17">
    <w:abstractNumId w:val="2"/>
  </w:num>
  <w:num w:numId="18">
    <w:abstractNumId w:val="18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01C7"/>
    <w:rsid w:val="0000110D"/>
    <w:rsid w:val="000012C2"/>
    <w:rsid w:val="000041CA"/>
    <w:rsid w:val="0000665D"/>
    <w:rsid w:val="00006AF4"/>
    <w:rsid w:val="000077C8"/>
    <w:rsid w:val="00013BA7"/>
    <w:rsid w:val="00014C03"/>
    <w:rsid w:val="00016159"/>
    <w:rsid w:val="00017B48"/>
    <w:rsid w:val="00025D5A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06CD"/>
    <w:rsid w:val="000539FD"/>
    <w:rsid w:val="0005484B"/>
    <w:rsid w:val="00054F7D"/>
    <w:rsid w:val="000561BB"/>
    <w:rsid w:val="00062468"/>
    <w:rsid w:val="000661AC"/>
    <w:rsid w:val="000741D7"/>
    <w:rsid w:val="0007489A"/>
    <w:rsid w:val="00076FFA"/>
    <w:rsid w:val="000803D9"/>
    <w:rsid w:val="000820C4"/>
    <w:rsid w:val="00082650"/>
    <w:rsid w:val="000851E8"/>
    <w:rsid w:val="00091ABE"/>
    <w:rsid w:val="00092ADB"/>
    <w:rsid w:val="00096A74"/>
    <w:rsid w:val="000A112A"/>
    <w:rsid w:val="000A5169"/>
    <w:rsid w:val="000B276E"/>
    <w:rsid w:val="000B374E"/>
    <w:rsid w:val="000B3BBE"/>
    <w:rsid w:val="000C43B6"/>
    <w:rsid w:val="000D32A7"/>
    <w:rsid w:val="000D424C"/>
    <w:rsid w:val="000D6175"/>
    <w:rsid w:val="000D63FD"/>
    <w:rsid w:val="000D70DE"/>
    <w:rsid w:val="000E2B52"/>
    <w:rsid w:val="000E3FEE"/>
    <w:rsid w:val="000F260B"/>
    <w:rsid w:val="001042DF"/>
    <w:rsid w:val="00104795"/>
    <w:rsid w:val="00104C2F"/>
    <w:rsid w:val="00105A02"/>
    <w:rsid w:val="00113967"/>
    <w:rsid w:val="001267A6"/>
    <w:rsid w:val="001268A9"/>
    <w:rsid w:val="0013724C"/>
    <w:rsid w:val="00140FA6"/>
    <w:rsid w:val="00141F2B"/>
    <w:rsid w:val="0015441C"/>
    <w:rsid w:val="00154AB3"/>
    <w:rsid w:val="00162F62"/>
    <w:rsid w:val="00170795"/>
    <w:rsid w:val="0017695D"/>
    <w:rsid w:val="00176C19"/>
    <w:rsid w:val="00181293"/>
    <w:rsid w:val="00182819"/>
    <w:rsid w:val="00185FF8"/>
    <w:rsid w:val="00192525"/>
    <w:rsid w:val="001A1F8D"/>
    <w:rsid w:val="001A3C9B"/>
    <w:rsid w:val="001A5F63"/>
    <w:rsid w:val="001A61F6"/>
    <w:rsid w:val="001B69A0"/>
    <w:rsid w:val="001B6D32"/>
    <w:rsid w:val="001C06F6"/>
    <w:rsid w:val="001D0BED"/>
    <w:rsid w:val="001D1261"/>
    <w:rsid w:val="001D4081"/>
    <w:rsid w:val="001D79B2"/>
    <w:rsid w:val="001E3069"/>
    <w:rsid w:val="001E7B94"/>
    <w:rsid w:val="001F2139"/>
    <w:rsid w:val="001F3F61"/>
    <w:rsid w:val="001F46C2"/>
    <w:rsid w:val="001F709A"/>
    <w:rsid w:val="002066EE"/>
    <w:rsid w:val="00207A33"/>
    <w:rsid w:val="0021012A"/>
    <w:rsid w:val="0021077F"/>
    <w:rsid w:val="00213D4C"/>
    <w:rsid w:val="002234F2"/>
    <w:rsid w:val="00244B2C"/>
    <w:rsid w:val="002471AD"/>
    <w:rsid w:val="00247A28"/>
    <w:rsid w:val="00252410"/>
    <w:rsid w:val="00254875"/>
    <w:rsid w:val="00257B7B"/>
    <w:rsid w:val="00260AA6"/>
    <w:rsid w:val="00260BB4"/>
    <w:rsid w:val="002679EF"/>
    <w:rsid w:val="00271E37"/>
    <w:rsid w:val="00273C09"/>
    <w:rsid w:val="00274EEC"/>
    <w:rsid w:val="002808A3"/>
    <w:rsid w:val="002838F6"/>
    <w:rsid w:val="00286350"/>
    <w:rsid w:val="00286DF6"/>
    <w:rsid w:val="002A20AA"/>
    <w:rsid w:val="002A28DE"/>
    <w:rsid w:val="002B0D89"/>
    <w:rsid w:val="002B1D0C"/>
    <w:rsid w:val="002C4453"/>
    <w:rsid w:val="002C790D"/>
    <w:rsid w:val="002D2B9E"/>
    <w:rsid w:val="002D6900"/>
    <w:rsid w:val="002F2F70"/>
    <w:rsid w:val="002F3BA5"/>
    <w:rsid w:val="002F4B48"/>
    <w:rsid w:val="003000EA"/>
    <w:rsid w:val="003002AF"/>
    <w:rsid w:val="003060E0"/>
    <w:rsid w:val="00306780"/>
    <w:rsid w:val="003101AB"/>
    <w:rsid w:val="00310757"/>
    <w:rsid w:val="0031101D"/>
    <w:rsid w:val="00312E5C"/>
    <w:rsid w:val="0033715E"/>
    <w:rsid w:val="00342959"/>
    <w:rsid w:val="003463BF"/>
    <w:rsid w:val="0034661D"/>
    <w:rsid w:val="00356A90"/>
    <w:rsid w:val="0035760A"/>
    <w:rsid w:val="0036125E"/>
    <w:rsid w:val="003613FE"/>
    <w:rsid w:val="00362AE2"/>
    <w:rsid w:val="00381BA6"/>
    <w:rsid w:val="00395FBD"/>
    <w:rsid w:val="003979D0"/>
    <w:rsid w:val="003C23D0"/>
    <w:rsid w:val="003C5841"/>
    <w:rsid w:val="003C6174"/>
    <w:rsid w:val="003C61D1"/>
    <w:rsid w:val="003D0013"/>
    <w:rsid w:val="003E51B8"/>
    <w:rsid w:val="003E647C"/>
    <w:rsid w:val="003F13F0"/>
    <w:rsid w:val="003F2A35"/>
    <w:rsid w:val="003F2C83"/>
    <w:rsid w:val="003F43B1"/>
    <w:rsid w:val="00412E01"/>
    <w:rsid w:val="00413B7E"/>
    <w:rsid w:val="00416535"/>
    <w:rsid w:val="00416A82"/>
    <w:rsid w:val="00417D9E"/>
    <w:rsid w:val="00425918"/>
    <w:rsid w:val="004274F4"/>
    <w:rsid w:val="00432CD9"/>
    <w:rsid w:val="004421C2"/>
    <w:rsid w:val="00445760"/>
    <w:rsid w:val="00452DAF"/>
    <w:rsid w:val="00453F35"/>
    <w:rsid w:val="0046588D"/>
    <w:rsid w:val="004669A8"/>
    <w:rsid w:val="00472E07"/>
    <w:rsid w:val="00472E84"/>
    <w:rsid w:val="004732F0"/>
    <w:rsid w:val="004769C9"/>
    <w:rsid w:val="00477025"/>
    <w:rsid w:val="00485AB0"/>
    <w:rsid w:val="00487BDC"/>
    <w:rsid w:val="004913CA"/>
    <w:rsid w:val="004920EC"/>
    <w:rsid w:val="004963E6"/>
    <w:rsid w:val="004A2C14"/>
    <w:rsid w:val="004A384C"/>
    <w:rsid w:val="004A64E1"/>
    <w:rsid w:val="004B06ED"/>
    <w:rsid w:val="004B161B"/>
    <w:rsid w:val="004B1E2D"/>
    <w:rsid w:val="004B483A"/>
    <w:rsid w:val="004C058C"/>
    <w:rsid w:val="004C70AF"/>
    <w:rsid w:val="004C725A"/>
    <w:rsid w:val="004D2855"/>
    <w:rsid w:val="004E2489"/>
    <w:rsid w:val="004F48C3"/>
    <w:rsid w:val="005001ED"/>
    <w:rsid w:val="00502119"/>
    <w:rsid w:val="00504836"/>
    <w:rsid w:val="00506D2D"/>
    <w:rsid w:val="0051046B"/>
    <w:rsid w:val="00511EB0"/>
    <w:rsid w:val="0051295D"/>
    <w:rsid w:val="0051412C"/>
    <w:rsid w:val="00522890"/>
    <w:rsid w:val="00522973"/>
    <w:rsid w:val="00523064"/>
    <w:rsid w:val="0053440C"/>
    <w:rsid w:val="0053565F"/>
    <w:rsid w:val="00541C95"/>
    <w:rsid w:val="00543D1A"/>
    <w:rsid w:val="00544430"/>
    <w:rsid w:val="005453D5"/>
    <w:rsid w:val="005465CD"/>
    <w:rsid w:val="00546E9E"/>
    <w:rsid w:val="0054703C"/>
    <w:rsid w:val="00550A8B"/>
    <w:rsid w:val="005542B7"/>
    <w:rsid w:val="005611F9"/>
    <w:rsid w:val="0057102D"/>
    <w:rsid w:val="0057288B"/>
    <w:rsid w:val="00575A50"/>
    <w:rsid w:val="00577B69"/>
    <w:rsid w:val="00577CD0"/>
    <w:rsid w:val="005819D2"/>
    <w:rsid w:val="00582454"/>
    <w:rsid w:val="005835FB"/>
    <w:rsid w:val="005864C1"/>
    <w:rsid w:val="005915E6"/>
    <w:rsid w:val="00592E96"/>
    <w:rsid w:val="005A09FE"/>
    <w:rsid w:val="005A29F8"/>
    <w:rsid w:val="005A4CF6"/>
    <w:rsid w:val="005A759F"/>
    <w:rsid w:val="005B3777"/>
    <w:rsid w:val="005C2D26"/>
    <w:rsid w:val="005C5EE3"/>
    <w:rsid w:val="005C7216"/>
    <w:rsid w:val="005D1462"/>
    <w:rsid w:val="005E05E5"/>
    <w:rsid w:val="005E0C99"/>
    <w:rsid w:val="005E4259"/>
    <w:rsid w:val="005F02D9"/>
    <w:rsid w:val="005F17C9"/>
    <w:rsid w:val="00603DDE"/>
    <w:rsid w:val="00606689"/>
    <w:rsid w:val="0061244B"/>
    <w:rsid w:val="00612864"/>
    <w:rsid w:val="00614EE5"/>
    <w:rsid w:val="0061571F"/>
    <w:rsid w:val="00621C61"/>
    <w:rsid w:val="00626757"/>
    <w:rsid w:val="0063001D"/>
    <w:rsid w:val="006301BD"/>
    <w:rsid w:val="006439C8"/>
    <w:rsid w:val="00643B45"/>
    <w:rsid w:val="00645F38"/>
    <w:rsid w:val="00650882"/>
    <w:rsid w:val="00652BF6"/>
    <w:rsid w:val="006611CB"/>
    <w:rsid w:val="0066445D"/>
    <w:rsid w:val="00665E84"/>
    <w:rsid w:val="00670F1F"/>
    <w:rsid w:val="0067125D"/>
    <w:rsid w:val="00671AE8"/>
    <w:rsid w:val="00674B6D"/>
    <w:rsid w:val="006759E3"/>
    <w:rsid w:val="00675BA7"/>
    <w:rsid w:val="0067617D"/>
    <w:rsid w:val="0067622A"/>
    <w:rsid w:val="00682B07"/>
    <w:rsid w:val="00682B99"/>
    <w:rsid w:val="00683B4C"/>
    <w:rsid w:val="00684A34"/>
    <w:rsid w:val="00685576"/>
    <w:rsid w:val="00687428"/>
    <w:rsid w:val="006923A2"/>
    <w:rsid w:val="00694EDD"/>
    <w:rsid w:val="006975E6"/>
    <w:rsid w:val="006A5D6B"/>
    <w:rsid w:val="006B0540"/>
    <w:rsid w:val="006B079F"/>
    <w:rsid w:val="006B08BC"/>
    <w:rsid w:val="006B5D4E"/>
    <w:rsid w:val="006B6357"/>
    <w:rsid w:val="006C4F28"/>
    <w:rsid w:val="006D1458"/>
    <w:rsid w:val="006D41AB"/>
    <w:rsid w:val="006D48B6"/>
    <w:rsid w:val="006E49C9"/>
    <w:rsid w:val="006E50B6"/>
    <w:rsid w:val="006F1AA4"/>
    <w:rsid w:val="006F2A4A"/>
    <w:rsid w:val="006F67D7"/>
    <w:rsid w:val="007008C1"/>
    <w:rsid w:val="00701406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AE7"/>
    <w:rsid w:val="00743D4A"/>
    <w:rsid w:val="00746A5D"/>
    <w:rsid w:val="00750E43"/>
    <w:rsid w:val="0075274B"/>
    <w:rsid w:val="00754FF5"/>
    <w:rsid w:val="0075693D"/>
    <w:rsid w:val="00764298"/>
    <w:rsid w:val="00766716"/>
    <w:rsid w:val="00767610"/>
    <w:rsid w:val="00774FB8"/>
    <w:rsid w:val="00777889"/>
    <w:rsid w:val="00780A61"/>
    <w:rsid w:val="007830A3"/>
    <w:rsid w:val="007847CE"/>
    <w:rsid w:val="0078763B"/>
    <w:rsid w:val="00796972"/>
    <w:rsid w:val="00796E58"/>
    <w:rsid w:val="007A36AB"/>
    <w:rsid w:val="007B11BC"/>
    <w:rsid w:val="007B1C9E"/>
    <w:rsid w:val="007C306D"/>
    <w:rsid w:val="007D2035"/>
    <w:rsid w:val="007D7BE0"/>
    <w:rsid w:val="007E2F1C"/>
    <w:rsid w:val="007E37C0"/>
    <w:rsid w:val="007E7065"/>
    <w:rsid w:val="007F50CB"/>
    <w:rsid w:val="007F647F"/>
    <w:rsid w:val="0080032D"/>
    <w:rsid w:val="00802FB1"/>
    <w:rsid w:val="008051AC"/>
    <w:rsid w:val="00805C9D"/>
    <w:rsid w:val="00813100"/>
    <w:rsid w:val="008145C1"/>
    <w:rsid w:val="00814BEE"/>
    <w:rsid w:val="00822113"/>
    <w:rsid w:val="00822CBD"/>
    <w:rsid w:val="00824CE9"/>
    <w:rsid w:val="00832BDA"/>
    <w:rsid w:val="00832FED"/>
    <w:rsid w:val="00833617"/>
    <w:rsid w:val="00833CF9"/>
    <w:rsid w:val="00836B85"/>
    <w:rsid w:val="008437A7"/>
    <w:rsid w:val="008460D0"/>
    <w:rsid w:val="00846123"/>
    <w:rsid w:val="0085250A"/>
    <w:rsid w:val="00854DDE"/>
    <w:rsid w:val="00857588"/>
    <w:rsid w:val="00870812"/>
    <w:rsid w:val="00871578"/>
    <w:rsid w:val="0087356E"/>
    <w:rsid w:val="00885D14"/>
    <w:rsid w:val="008869D7"/>
    <w:rsid w:val="008875B4"/>
    <w:rsid w:val="00890EBF"/>
    <w:rsid w:val="008972C3"/>
    <w:rsid w:val="008A1503"/>
    <w:rsid w:val="008A48B6"/>
    <w:rsid w:val="008A5205"/>
    <w:rsid w:val="008A5A07"/>
    <w:rsid w:val="008A5BD2"/>
    <w:rsid w:val="008C3277"/>
    <w:rsid w:val="008C4717"/>
    <w:rsid w:val="008C47AD"/>
    <w:rsid w:val="008C7A38"/>
    <w:rsid w:val="008D0627"/>
    <w:rsid w:val="008D3D8E"/>
    <w:rsid w:val="008D4601"/>
    <w:rsid w:val="008D614D"/>
    <w:rsid w:val="008D6AA2"/>
    <w:rsid w:val="008E2C12"/>
    <w:rsid w:val="008E2EEB"/>
    <w:rsid w:val="008E407E"/>
    <w:rsid w:val="008E6937"/>
    <w:rsid w:val="008F0988"/>
    <w:rsid w:val="008F6620"/>
    <w:rsid w:val="00900BB0"/>
    <w:rsid w:val="0090313A"/>
    <w:rsid w:val="00903180"/>
    <w:rsid w:val="0090795F"/>
    <w:rsid w:val="00921591"/>
    <w:rsid w:val="009317F1"/>
    <w:rsid w:val="00933BD0"/>
    <w:rsid w:val="009341F2"/>
    <w:rsid w:val="00935FA5"/>
    <w:rsid w:val="0093602C"/>
    <w:rsid w:val="009413A9"/>
    <w:rsid w:val="0094225D"/>
    <w:rsid w:val="00943EE8"/>
    <w:rsid w:val="00945086"/>
    <w:rsid w:val="00951930"/>
    <w:rsid w:val="00960338"/>
    <w:rsid w:val="009626DD"/>
    <w:rsid w:val="00965A07"/>
    <w:rsid w:val="00966C0C"/>
    <w:rsid w:val="00967438"/>
    <w:rsid w:val="00970696"/>
    <w:rsid w:val="00977B1E"/>
    <w:rsid w:val="00984CAD"/>
    <w:rsid w:val="0099487D"/>
    <w:rsid w:val="00996837"/>
    <w:rsid w:val="009976D7"/>
    <w:rsid w:val="009B250F"/>
    <w:rsid w:val="009C0AB8"/>
    <w:rsid w:val="009C4931"/>
    <w:rsid w:val="009D06D4"/>
    <w:rsid w:val="009D7FA9"/>
    <w:rsid w:val="009E013E"/>
    <w:rsid w:val="009E1011"/>
    <w:rsid w:val="009F36E8"/>
    <w:rsid w:val="009F6A34"/>
    <w:rsid w:val="00A004F0"/>
    <w:rsid w:val="00A1145F"/>
    <w:rsid w:val="00A11EE2"/>
    <w:rsid w:val="00A22697"/>
    <w:rsid w:val="00A22A44"/>
    <w:rsid w:val="00A24BFA"/>
    <w:rsid w:val="00A25DAF"/>
    <w:rsid w:val="00A342C4"/>
    <w:rsid w:val="00A34D50"/>
    <w:rsid w:val="00A43527"/>
    <w:rsid w:val="00A46E75"/>
    <w:rsid w:val="00A578CF"/>
    <w:rsid w:val="00A60C8B"/>
    <w:rsid w:val="00A6482B"/>
    <w:rsid w:val="00A64862"/>
    <w:rsid w:val="00A6782B"/>
    <w:rsid w:val="00A71F33"/>
    <w:rsid w:val="00A744E4"/>
    <w:rsid w:val="00A862CA"/>
    <w:rsid w:val="00A90DB1"/>
    <w:rsid w:val="00A914B1"/>
    <w:rsid w:val="00A92AEF"/>
    <w:rsid w:val="00AA0AEF"/>
    <w:rsid w:val="00AA1400"/>
    <w:rsid w:val="00AA3173"/>
    <w:rsid w:val="00AA3B7F"/>
    <w:rsid w:val="00AA4B81"/>
    <w:rsid w:val="00AA70E4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AF4210"/>
    <w:rsid w:val="00AF6F47"/>
    <w:rsid w:val="00B01B0D"/>
    <w:rsid w:val="00B03612"/>
    <w:rsid w:val="00B064AC"/>
    <w:rsid w:val="00B1429A"/>
    <w:rsid w:val="00B15614"/>
    <w:rsid w:val="00B1633F"/>
    <w:rsid w:val="00B17A3E"/>
    <w:rsid w:val="00B234EB"/>
    <w:rsid w:val="00B27A7A"/>
    <w:rsid w:val="00B342BA"/>
    <w:rsid w:val="00B34BE8"/>
    <w:rsid w:val="00B363C5"/>
    <w:rsid w:val="00B37032"/>
    <w:rsid w:val="00B3733E"/>
    <w:rsid w:val="00B407AA"/>
    <w:rsid w:val="00B40F95"/>
    <w:rsid w:val="00B4343A"/>
    <w:rsid w:val="00B46588"/>
    <w:rsid w:val="00B47EFA"/>
    <w:rsid w:val="00B50D70"/>
    <w:rsid w:val="00B511D8"/>
    <w:rsid w:val="00B52577"/>
    <w:rsid w:val="00B533CD"/>
    <w:rsid w:val="00B539EB"/>
    <w:rsid w:val="00B545BA"/>
    <w:rsid w:val="00B55312"/>
    <w:rsid w:val="00B77F4D"/>
    <w:rsid w:val="00B84031"/>
    <w:rsid w:val="00B84237"/>
    <w:rsid w:val="00B855AE"/>
    <w:rsid w:val="00B85C90"/>
    <w:rsid w:val="00B86606"/>
    <w:rsid w:val="00B879CA"/>
    <w:rsid w:val="00B90626"/>
    <w:rsid w:val="00B93813"/>
    <w:rsid w:val="00B94057"/>
    <w:rsid w:val="00B9653C"/>
    <w:rsid w:val="00B97FD8"/>
    <w:rsid w:val="00BA374A"/>
    <w:rsid w:val="00BB21A1"/>
    <w:rsid w:val="00BC77BB"/>
    <w:rsid w:val="00BD1CF5"/>
    <w:rsid w:val="00BD29AE"/>
    <w:rsid w:val="00BD4448"/>
    <w:rsid w:val="00BD58AD"/>
    <w:rsid w:val="00BD6C7B"/>
    <w:rsid w:val="00BE0587"/>
    <w:rsid w:val="00BE24B4"/>
    <w:rsid w:val="00BF0197"/>
    <w:rsid w:val="00C02255"/>
    <w:rsid w:val="00C04012"/>
    <w:rsid w:val="00C0601F"/>
    <w:rsid w:val="00C13C7D"/>
    <w:rsid w:val="00C13E32"/>
    <w:rsid w:val="00C1425B"/>
    <w:rsid w:val="00C16CD3"/>
    <w:rsid w:val="00C21841"/>
    <w:rsid w:val="00C21A44"/>
    <w:rsid w:val="00C34F4C"/>
    <w:rsid w:val="00C40EB4"/>
    <w:rsid w:val="00C45D04"/>
    <w:rsid w:val="00C46A52"/>
    <w:rsid w:val="00C47B9C"/>
    <w:rsid w:val="00C47E5A"/>
    <w:rsid w:val="00C5576D"/>
    <w:rsid w:val="00C639A1"/>
    <w:rsid w:val="00C658BD"/>
    <w:rsid w:val="00C6661A"/>
    <w:rsid w:val="00C75CF8"/>
    <w:rsid w:val="00C766C7"/>
    <w:rsid w:val="00C81D70"/>
    <w:rsid w:val="00C84A43"/>
    <w:rsid w:val="00C863BC"/>
    <w:rsid w:val="00C90C3A"/>
    <w:rsid w:val="00C9141A"/>
    <w:rsid w:val="00C94BC0"/>
    <w:rsid w:val="00C95E55"/>
    <w:rsid w:val="00C95FFC"/>
    <w:rsid w:val="00C9734B"/>
    <w:rsid w:val="00CA2B04"/>
    <w:rsid w:val="00CA35BE"/>
    <w:rsid w:val="00CB0890"/>
    <w:rsid w:val="00CB13D8"/>
    <w:rsid w:val="00CB2DBE"/>
    <w:rsid w:val="00CB5278"/>
    <w:rsid w:val="00CB78B7"/>
    <w:rsid w:val="00CC3977"/>
    <w:rsid w:val="00CC7295"/>
    <w:rsid w:val="00CD5EFA"/>
    <w:rsid w:val="00CD697B"/>
    <w:rsid w:val="00CE1271"/>
    <w:rsid w:val="00CE43E7"/>
    <w:rsid w:val="00CE6613"/>
    <w:rsid w:val="00CF142C"/>
    <w:rsid w:val="00CF74A6"/>
    <w:rsid w:val="00D01341"/>
    <w:rsid w:val="00D0172B"/>
    <w:rsid w:val="00D032DD"/>
    <w:rsid w:val="00D04099"/>
    <w:rsid w:val="00D044F9"/>
    <w:rsid w:val="00D07099"/>
    <w:rsid w:val="00D1133D"/>
    <w:rsid w:val="00D14412"/>
    <w:rsid w:val="00D212D6"/>
    <w:rsid w:val="00D22650"/>
    <w:rsid w:val="00D22C8A"/>
    <w:rsid w:val="00D32366"/>
    <w:rsid w:val="00D32597"/>
    <w:rsid w:val="00D35C96"/>
    <w:rsid w:val="00D40699"/>
    <w:rsid w:val="00D42554"/>
    <w:rsid w:val="00D428C4"/>
    <w:rsid w:val="00D43285"/>
    <w:rsid w:val="00D60E77"/>
    <w:rsid w:val="00D66E28"/>
    <w:rsid w:val="00D67069"/>
    <w:rsid w:val="00D74D2C"/>
    <w:rsid w:val="00D7601A"/>
    <w:rsid w:val="00D777F0"/>
    <w:rsid w:val="00D809CA"/>
    <w:rsid w:val="00D8206A"/>
    <w:rsid w:val="00D8237D"/>
    <w:rsid w:val="00D843FE"/>
    <w:rsid w:val="00D86F59"/>
    <w:rsid w:val="00DA0DB4"/>
    <w:rsid w:val="00DA23E5"/>
    <w:rsid w:val="00DA4B79"/>
    <w:rsid w:val="00DA6A71"/>
    <w:rsid w:val="00DA7A95"/>
    <w:rsid w:val="00DD2C8D"/>
    <w:rsid w:val="00DD624D"/>
    <w:rsid w:val="00DD66F4"/>
    <w:rsid w:val="00DD7A58"/>
    <w:rsid w:val="00DE5055"/>
    <w:rsid w:val="00DE5387"/>
    <w:rsid w:val="00E0352E"/>
    <w:rsid w:val="00E0596C"/>
    <w:rsid w:val="00E06F03"/>
    <w:rsid w:val="00E13499"/>
    <w:rsid w:val="00E179D9"/>
    <w:rsid w:val="00E21BA6"/>
    <w:rsid w:val="00E25050"/>
    <w:rsid w:val="00E3219E"/>
    <w:rsid w:val="00E348A9"/>
    <w:rsid w:val="00E3718D"/>
    <w:rsid w:val="00E40E9B"/>
    <w:rsid w:val="00E41261"/>
    <w:rsid w:val="00E436B1"/>
    <w:rsid w:val="00E43D10"/>
    <w:rsid w:val="00E44BDC"/>
    <w:rsid w:val="00E44F0F"/>
    <w:rsid w:val="00E4539D"/>
    <w:rsid w:val="00E46BD6"/>
    <w:rsid w:val="00E57D28"/>
    <w:rsid w:val="00E63E36"/>
    <w:rsid w:val="00E64842"/>
    <w:rsid w:val="00E85977"/>
    <w:rsid w:val="00E8598C"/>
    <w:rsid w:val="00E860CE"/>
    <w:rsid w:val="00E8693F"/>
    <w:rsid w:val="00E87067"/>
    <w:rsid w:val="00E8712F"/>
    <w:rsid w:val="00E87BEA"/>
    <w:rsid w:val="00EA5A0C"/>
    <w:rsid w:val="00EA70BA"/>
    <w:rsid w:val="00EB58DA"/>
    <w:rsid w:val="00EB5E6E"/>
    <w:rsid w:val="00EB6722"/>
    <w:rsid w:val="00EB79E7"/>
    <w:rsid w:val="00EC4740"/>
    <w:rsid w:val="00EC672D"/>
    <w:rsid w:val="00EC6BC3"/>
    <w:rsid w:val="00EC7C81"/>
    <w:rsid w:val="00ED0F73"/>
    <w:rsid w:val="00ED2251"/>
    <w:rsid w:val="00ED2CD4"/>
    <w:rsid w:val="00ED2CDB"/>
    <w:rsid w:val="00ED67A8"/>
    <w:rsid w:val="00EE1316"/>
    <w:rsid w:val="00EE32F6"/>
    <w:rsid w:val="00EE6FB1"/>
    <w:rsid w:val="00EF73B8"/>
    <w:rsid w:val="00F0188B"/>
    <w:rsid w:val="00F05AC9"/>
    <w:rsid w:val="00F06152"/>
    <w:rsid w:val="00F17383"/>
    <w:rsid w:val="00F25979"/>
    <w:rsid w:val="00F26858"/>
    <w:rsid w:val="00F275A2"/>
    <w:rsid w:val="00F2769F"/>
    <w:rsid w:val="00F27E94"/>
    <w:rsid w:val="00F3043C"/>
    <w:rsid w:val="00F37377"/>
    <w:rsid w:val="00F4265B"/>
    <w:rsid w:val="00F466C1"/>
    <w:rsid w:val="00F50E69"/>
    <w:rsid w:val="00F51274"/>
    <w:rsid w:val="00F5160D"/>
    <w:rsid w:val="00F52A78"/>
    <w:rsid w:val="00F659B7"/>
    <w:rsid w:val="00F71F9B"/>
    <w:rsid w:val="00F7250C"/>
    <w:rsid w:val="00F75178"/>
    <w:rsid w:val="00F865BD"/>
    <w:rsid w:val="00F93AD1"/>
    <w:rsid w:val="00F94910"/>
    <w:rsid w:val="00F95761"/>
    <w:rsid w:val="00F962EF"/>
    <w:rsid w:val="00FA1998"/>
    <w:rsid w:val="00FA589D"/>
    <w:rsid w:val="00FC0A50"/>
    <w:rsid w:val="00FC458D"/>
    <w:rsid w:val="00FD0A00"/>
    <w:rsid w:val="00FD0A14"/>
    <w:rsid w:val="00FD2C52"/>
    <w:rsid w:val="00FD4A7A"/>
    <w:rsid w:val="00FD6B26"/>
    <w:rsid w:val="00FE4A55"/>
    <w:rsid w:val="00FE6378"/>
    <w:rsid w:val="00FE729E"/>
    <w:rsid w:val="00FF14C5"/>
    <w:rsid w:val="00FF15C5"/>
    <w:rsid w:val="00FF3033"/>
    <w:rsid w:val="00FF6BCE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8869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</Template>
  <TotalTime>219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EDWARD</cp:lastModifiedBy>
  <cp:revision>330</cp:revision>
  <cp:lastPrinted>2012-09-10T04:38:00Z</cp:lastPrinted>
  <dcterms:created xsi:type="dcterms:W3CDTF">2021-12-18T03:46:00Z</dcterms:created>
  <dcterms:modified xsi:type="dcterms:W3CDTF">2022-01-14T08:55:00Z</dcterms:modified>
</cp:coreProperties>
</file>