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7E93612E" w:rsidR="001C06F6" w:rsidRPr="00DA7A95" w:rsidRDefault="00E04D8F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BD80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3CFF7E48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477AA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15A30A0B" w:rsidR="001E7B94" w:rsidRPr="00DA7A95" w:rsidRDefault="00EB158F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546D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D5104 - Dr. Robertus Nugroho Perwiro Atmojo, S.Kom., M.M.S.I, CSCA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779F17A3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477AAE">
              <w:rPr>
                <w:rFonts w:ascii="Arial" w:hAnsi="Arial" w:cs="Arial"/>
                <w:b/>
                <w:sz w:val="18"/>
              </w:rPr>
              <w:t>15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799E6432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477AA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52AA1E0A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477AAE">
              <w:rPr>
                <w:rFonts w:ascii="Arial" w:hAnsi="Arial" w:cs="Arial"/>
                <w:b/>
                <w:sz w:val="18"/>
              </w:rPr>
              <w:t>17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AA42BD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NachOS 5.0j</w:t>
      </w:r>
    </w:p>
    <w:p w14:paraId="4BF5E2B6" w14:textId="441224B8" w:rsidR="00813100" w:rsidRDefault="00AA42BD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AA42BD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AA42BD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6C2FD974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</w:t>
      </w:r>
      <w:r w:rsidR="00115BC5">
        <w:rPr>
          <w:b/>
        </w:rPr>
        <w:t>L</w:t>
      </w:r>
      <w:r>
        <w:rPr>
          <w:b/>
        </w:rPr>
        <w:t>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Pr="001746EB">
        <w:rPr>
          <w:b/>
          <w:bCs/>
        </w:rPr>
        <w:t>File Syste</w:t>
      </w:r>
      <w:r>
        <w:rPr>
          <w:b/>
          <w:bCs/>
        </w:rPr>
        <w:t>m</w:t>
      </w:r>
      <w:r>
        <w:t xml:space="preserve"> to save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r>
        <w:rPr>
          <w:b/>
        </w:rPr>
        <w:t>KThread</w:t>
      </w:r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7509C4D2" w:rsidR="008869D7" w:rsidRPr="003C5EC5" w:rsidRDefault="0011470C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bCs/>
        </w:rPr>
        <w:t>FashionNova</w:t>
      </w:r>
    </w:p>
    <w:p w14:paraId="1A628379" w14:textId="662E0CFF" w:rsidR="008869D7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r w:rsidR="0094262C">
        <w:rPr>
          <w:b/>
          <w:bCs/>
        </w:rPr>
        <w:t>FashionNova</w:t>
      </w:r>
      <w:r w:rsidR="0094262C" w:rsidRPr="009B082B">
        <w:rPr>
          <w:b/>
          <w:bCs/>
        </w:rPr>
        <w:t xml:space="preserve"> </w:t>
      </w:r>
      <w:r w:rsidR="0094262C" w:rsidRPr="009B082B">
        <w:t xml:space="preserve">is a </w:t>
      </w:r>
      <w:r w:rsidR="0094262C">
        <w:t xml:space="preserve">cloth shopping </w:t>
      </w:r>
      <w:r w:rsidR="0094262C" w:rsidRPr="009B082B">
        <w:t>system that</w:t>
      </w:r>
      <w:r w:rsidR="0094262C">
        <w:t xml:space="preserve"> allows you to</w:t>
      </w:r>
      <w:r w:rsidR="0094262C">
        <w:rPr>
          <w:b/>
        </w:rPr>
        <w:t xml:space="preserve"> </w:t>
      </w:r>
      <w:r w:rsidR="0094262C">
        <w:t>help sellers to manage their shop</w:t>
      </w:r>
      <w:r w:rsidR="0094262C" w:rsidRPr="009B082B">
        <w:t>.</w:t>
      </w:r>
      <w:r w:rsidRPr="003C5EC5">
        <w:rPr>
          <w:lang w:val="id-ID"/>
        </w:rPr>
        <w:t xml:space="preserve"> </w:t>
      </w:r>
      <w:r w:rsidR="00370977" w:rsidRPr="009B082B">
        <w:t xml:space="preserve">You as a programmer are asked to make </w:t>
      </w:r>
      <w:r w:rsidR="00370977">
        <w:rPr>
          <w:b/>
        </w:rPr>
        <w:t>FashionNov</w:t>
      </w:r>
      <w:r w:rsidR="00ED2A1D">
        <w:rPr>
          <w:b/>
        </w:rPr>
        <w:t>a</w:t>
      </w:r>
      <w:r w:rsidR="00046E72">
        <w:rPr>
          <w:lang w:val="id-ID"/>
        </w:rPr>
        <w:t xml:space="preserve">. As they are still new in this industry, their first goal is to create a dependable storage system using </w:t>
      </w:r>
      <w:r w:rsidR="00046E72">
        <w:rPr>
          <w:b/>
          <w:lang w:val="id-ID"/>
        </w:rPr>
        <w:t>nachOS</w:t>
      </w:r>
      <w:r w:rsidR="00046E72">
        <w:rPr>
          <w:lang w:val="id-ID"/>
        </w:rPr>
        <w:t xml:space="preserve">’ </w:t>
      </w:r>
      <w:r w:rsidR="00046E72">
        <w:rPr>
          <w:b/>
          <w:lang w:val="id-ID"/>
        </w:rPr>
        <w:t>file</w:t>
      </w:r>
      <w:r w:rsidR="00046E72">
        <w:rPr>
          <w:b/>
        </w:rPr>
        <w:t xml:space="preserve"> </w:t>
      </w:r>
      <w:r w:rsidR="00046E72">
        <w:rPr>
          <w:b/>
          <w:lang w:val="id-ID"/>
        </w:rPr>
        <w:t>system</w:t>
      </w:r>
      <w:r w:rsidR="00046E72">
        <w:rPr>
          <w:lang w:val="id-ID"/>
        </w:rPr>
        <w:t xml:space="preserve"> in </w:t>
      </w:r>
      <w:r w:rsidR="00046E72">
        <w:rPr>
          <w:b/>
          <w:lang w:val="id-ID"/>
        </w:rPr>
        <w:t>Java programming language</w:t>
      </w:r>
      <w:r w:rsidRPr="003C5EC5">
        <w:rPr>
          <w:lang w:val="id-ID"/>
        </w:rPr>
        <w:t>.</w:t>
      </w:r>
    </w:p>
    <w:p w14:paraId="505A73DA" w14:textId="0649A1BC" w:rsidR="008869D7" w:rsidRDefault="008869D7" w:rsidP="008869D7">
      <w:pPr>
        <w:spacing w:line="360" w:lineRule="auto"/>
      </w:pPr>
      <w:r>
        <w:tab/>
        <w:t xml:space="preserve">First, when the application start, the program will look for a file named </w:t>
      </w:r>
      <w:r>
        <w:rPr>
          <w:b/>
          <w:bCs/>
        </w:rPr>
        <w:t>“</w:t>
      </w:r>
      <w:r w:rsidR="006E5FFA">
        <w:rPr>
          <w:b/>
          <w:bCs/>
        </w:rPr>
        <w:t>Fashions</w:t>
      </w:r>
      <w:r>
        <w:rPr>
          <w:b/>
          <w:bCs/>
        </w:rPr>
        <w:t xml:space="preserve">.txt” </w:t>
      </w:r>
      <w:r>
        <w:t xml:space="preserve">which will be </w:t>
      </w:r>
      <w:r>
        <w:rPr>
          <w:b/>
          <w:bCs/>
        </w:rPr>
        <w:t xml:space="preserve">converted into an acceptable </w:t>
      </w:r>
      <w:r w:rsidR="00105DA7">
        <w:rPr>
          <w:b/>
          <w:bCs/>
        </w:rPr>
        <w:t>cloth</w:t>
      </w:r>
      <w:r>
        <w:rPr>
          <w:b/>
          <w:bCs/>
        </w:rPr>
        <w:t xml:space="preserve"> list data </w:t>
      </w:r>
      <w:r>
        <w:t xml:space="preserve">and load it into the system with the help of </w:t>
      </w:r>
      <w:r>
        <w:rPr>
          <w:b/>
          <w:bCs/>
        </w:rPr>
        <w:t xml:space="preserve">file system </w:t>
      </w:r>
      <w:r>
        <w:t xml:space="preserve">if the file is </w:t>
      </w:r>
      <w:r>
        <w:rPr>
          <w:b/>
          <w:bCs/>
        </w:rPr>
        <w:t>available</w:t>
      </w:r>
      <w:r>
        <w:t>.</w:t>
      </w:r>
    </w:p>
    <w:p w14:paraId="391B4332" w14:textId="77777777" w:rsidR="008869D7" w:rsidRDefault="008869D7" w:rsidP="008869D7">
      <w:pPr>
        <w:spacing w:line="360" w:lineRule="auto"/>
      </w:pPr>
      <w:r>
        <w:tab/>
        <w:t>After the process has been completed, the application will show 4 menus which represent the features in the application. Which are:</w:t>
      </w:r>
    </w:p>
    <w:p w14:paraId="65ED9633" w14:textId="3323CEF5" w:rsidR="008869D7" w:rsidRPr="003F5543" w:rsidRDefault="00495D12" w:rsidP="008869D7">
      <w:pPr>
        <w:pStyle w:val="ListParagraph"/>
        <w:numPr>
          <w:ilvl w:val="1"/>
          <w:numId w:val="3"/>
        </w:numPr>
        <w:spacing w:line="360" w:lineRule="auto"/>
      </w:pPr>
      <w:r w:rsidRPr="009B082B">
        <w:rPr>
          <w:b/>
          <w:bCs/>
        </w:rPr>
        <w:t xml:space="preserve">View </w:t>
      </w:r>
      <w:r>
        <w:rPr>
          <w:b/>
          <w:bCs/>
        </w:rPr>
        <w:t>Catalogue</w:t>
      </w:r>
    </w:p>
    <w:p w14:paraId="66A815D7" w14:textId="32D9C082" w:rsidR="008869D7" w:rsidRPr="003F5543" w:rsidRDefault="00912CC5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Sell</w:t>
      </w:r>
      <w:r w:rsidR="00495D12">
        <w:rPr>
          <w:b/>
          <w:bCs/>
        </w:rPr>
        <w:t xml:space="preserve"> Product</w:t>
      </w:r>
    </w:p>
    <w:p w14:paraId="595AC7D9" w14:textId="241D3415" w:rsidR="008869D7" w:rsidRPr="003F5543" w:rsidRDefault="00495D12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Add Product to Catalogu</w:t>
      </w:r>
      <w:r w:rsidR="00494442">
        <w:rPr>
          <w:b/>
          <w:bCs/>
        </w:rPr>
        <w:t>e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4410C708" w:rsidR="008869D7" w:rsidRPr="003C5EC5" w:rsidRDefault="00734F96" w:rsidP="008869D7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2B064A2" wp14:editId="541175D0">
            <wp:extent cx="6120000" cy="1000510"/>
            <wp:effectExtent l="19050" t="19050" r="14605" b="2857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0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426D05A4" w14:textId="49E75A51" w:rsidR="00AC2EA7" w:rsidRPr="00053743" w:rsidRDefault="00AC2EA7" w:rsidP="00AC2EA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9B082B">
        <w:rPr>
          <w:b/>
          <w:bCs/>
        </w:rPr>
        <w:lastRenderedPageBreak/>
        <w:t xml:space="preserve">View </w:t>
      </w:r>
      <w:r>
        <w:rPr>
          <w:b/>
          <w:bCs/>
        </w:rPr>
        <w:t>Catalogue</w:t>
      </w:r>
      <w:r w:rsidRPr="003C5EC5">
        <w:rPr>
          <w:b/>
          <w:lang w:val="id-ID"/>
        </w:rPr>
        <w:t xml:space="preserve"> (Menu </w:t>
      </w:r>
      <w:r w:rsidR="00B728A6">
        <w:rPr>
          <w:b/>
          <w:lang w:val="id-ID"/>
        </w:rPr>
        <w:t>1</w:t>
      </w:r>
      <w:r w:rsidRPr="003C5EC5">
        <w:rPr>
          <w:b/>
          <w:lang w:val="id-ID"/>
        </w:rPr>
        <w:t>)</w:t>
      </w:r>
    </w:p>
    <w:p w14:paraId="6B7E3F17" w14:textId="260C2143" w:rsidR="00AC2EA7" w:rsidRPr="00053743" w:rsidRDefault="00AC2EA7" w:rsidP="00AC2EA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t xml:space="preserve">The </w:t>
      </w:r>
      <w:r w:rsidR="00B728A6">
        <w:t>First</w:t>
      </w:r>
      <w:r>
        <w:t xml:space="preserve"> option of the menu allows the user to </w:t>
      </w:r>
      <w:r>
        <w:rPr>
          <w:b/>
          <w:bCs/>
        </w:rPr>
        <w:t xml:space="preserve">view all data read by file system. </w:t>
      </w:r>
      <w:r>
        <w:t>The process follows the following steps which are:</w:t>
      </w:r>
    </w:p>
    <w:p w14:paraId="65473F61" w14:textId="30918E57" w:rsidR="00AC2EA7" w:rsidRPr="003211D1" w:rsidRDefault="00AC2EA7" w:rsidP="00AC2EA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 xml:space="preserve">If there is no </w:t>
      </w:r>
      <w:r w:rsidR="00572674">
        <w:t>cloth</w:t>
      </w:r>
      <w:r w:rsidRPr="00633817">
        <w:t xml:space="preserve"> data, </w:t>
      </w:r>
      <w:r w:rsidRPr="00633817">
        <w:rPr>
          <w:b/>
          <w:bCs/>
        </w:rPr>
        <w:t xml:space="preserve">show </w:t>
      </w:r>
      <w:r w:rsidRPr="00FE452E">
        <w:rPr>
          <w:b/>
        </w:rPr>
        <w:t>message</w:t>
      </w:r>
      <w:r w:rsidRPr="00633817">
        <w:t xml:space="preserve"> “</w:t>
      </w:r>
      <w:r>
        <w:rPr>
          <w:b/>
          <w:bCs/>
        </w:rPr>
        <w:t>Nothing to display here</w:t>
      </w:r>
      <w:r w:rsidRPr="00633817">
        <w:t>”</w:t>
      </w:r>
      <w:r>
        <w:t>.</w:t>
      </w:r>
    </w:p>
    <w:p w14:paraId="795746F9" w14:textId="77777777" w:rsidR="00AC2EA7" w:rsidRDefault="00AC2EA7" w:rsidP="00AC2EA7">
      <w:pPr>
        <w:pStyle w:val="ListParagraph"/>
        <w:spacing w:line="360" w:lineRule="auto"/>
        <w:ind w:left="1080"/>
        <w:rPr>
          <w:b/>
          <w:lang w:val="id-ID"/>
        </w:rPr>
      </w:pPr>
      <w:r>
        <w:rPr>
          <w:noProof/>
        </w:rPr>
        <w:drawing>
          <wp:inline distT="0" distB="0" distL="0" distR="0" wp14:anchorId="18E7D0CB" wp14:editId="1041BA04">
            <wp:extent cx="5305425" cy="601980"/>
            <wp:effectExtent l="19050" t="19050" r="2857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ABD63" w14:textId="07079868" w:rsidR="00AC2EA7" w:rsidRPr="008475D5" w:rsidRDefault="00AC2EA7" w:rsidP="00AC2EA7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="007E7C12">
        <w:rPr>
          <w:b/>
          <w:i w:val="0"/>
          <w:color w:val="000000" w:themeColor="text1"/>
        </w:rPr>
        <w:t>2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000000" w:themeColor="text1"/>
        </w:rPr>
        <w:t>View Validation</w:t>
      </w:r>
    </w:p>
    <w:p w14:paraId="62504D6A" w14:textId="55777227" w:rsidR="00AC2EA7" w:rsidRPr="00F15445" w:rsidRDefault="00AC2EA7" w:rsidP="00AC2EA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t xml:space="preserve">Otherwise, if the Fashion list </w:t>
      </w:r>
      <w:r>
        <w:rPr>
          <w:b/>
          <w:bCs/>
        </w:rPr>
        <w:t xml:space="preserve">already filled or have list of </w:t>
      </w:r>
      <w:r w:rsidR="004A73A8">
        <w:rPr>
          <w:b/>
          <w:bCs/>
        </w:rPr>
        <w:t>Cloths</w:t>
      </w:r>
      <w:r>
        <w:rPr>
          <w:b/>
          <w:bCs/>
        </w:rPr>
        <w:t xml:space="preserve">, </w:t>
      </w:r>
      <w:r>
        <w:t xml:space="preserve">the application will </w:t>
      </w:r>
      <w:r>
        <w:rPr>
          <w:b/>
          <w:bCs/>
        </w:rPr>
        <w:t xml:space="preserve">show all files received using KThread and Scheduler </w:t>
      </w:r>
      <w:r>
        <w:t>(</w:t>
      </w:r>
      <w:r>
        <w:rPr>
          <w:b/>
          <w:bCs/>
        </w:rPr>
        <w:t>FIFO Concept</w:t>
      </w:r>
      <w:r>
        <w:t>)</w:t>
      </w:r>
      <w:r>
        <w:rPr>
          <w:b/>
          <w:bCs/>
        </w:rPr>
        <w:t xml:space="preserve">. </w:t>
      </w:r>
      <w:r>
        <w:t xml:space="preserve">The item </w:t>
      </w:r>
      <w:r>
        <w:rPr>
          <w:b/>
          <w:bCs/>
        </w:rPr>
        <w:t>will be</w:t>
      </w:r>
      <w:r>
        <w:t xml:space="preserve"> </w:t>
      </w:r>
      <w:r>
        <w:rPr>
          <w:b/>
          <w:bCs/>
        </w:rPr>
        <w:t xml:space="preserve">shown with delay </w:t>
      </w:r>
      <w:r w:rsidR="0092314F">
        <w:rPr>
          <w:b/>
          <w:bCs/>
        </w:rPr>
        <w:t>2</w:t>
      </w:r>
      <w:r>
        <w:rPr>
          <w:b/>
          <w:bCs/>
        </w:rPr>
        <w:t xml:space="preserve">000 milliseconds </w:t>
      </w:r>
      <w:r>
        <w:t>(</w:t>
      </w:r>
      <w:r>
        <w:rPr>
          <w:b/>
          <w:bCs/>
        </w:rPr>
        <w:t>using Thread sleep</w:t>
      </w:r>
      <w:r>
        <w:t>)</w:t>
      </w:r>
      <w:r>
        <w:rPr>
          <w:lang w:val="id-ID"/>
        </w:rPr>
        <w:t>.</w:t>
      </w:r>
    </w:p>
    <w:p w14:paraId="3DB6BC2A" w14:textId="77777777" w:rsidR="00AC2EA7" w:rsidRDefault="00AC2EA7" w:rsidP="00AC2EA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89DCC2" wp14:editId="77E6C5E1">
            <wp:extent cx="5286375" cy="1938020"/>
            <wp:effectExtent l="19050" t="19050" r="28575" b="2413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728" cy="1939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D7D3D" w14:textId="34D5AE24" w:rsidR="00AC2EA7" w:rsidRDefault="00AC2EA7" w:rsidP="00AC2EA7">
      <w:pPr>
        <w:pStyle w:val="Caption"/>
        <w:jc w:val="center"/>
        <w:rPr>
          <w:b/>
          <w:i w:val="0"/>
          <w:color w:val="000000" w:themeColor="text1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="007E7C12">
        <w:rPr>
          <w:b/>
          <w:i w:val="0"/>
          <w:color w:val="000000" w:themeColor="text1"/>
        </w:rPr>
        <w:t>3</w:t>
      </w:r>
      <w:r w:rsidRPr="00F15445">
        <w:rPr>
          <w:b/>
          <w:i w:val="0"/>
          <w:color w:val="000000" w:themeColor="text1"/>
        </w:rPr>
        <w:t xml:space="preserve">. </w:t>
      </w:r>
      <w:r>
        <w:rPr>
          <w:b/>
          <w:i w:val="0"/>
          <w:color w:val="000000" w:themeColor="text1"/>
        </w:rPr>
        <w:t>View All Data</w:t>
      </w:r>
    </w:p>
    <w:p w14:paraId="43191BFA" w14:textId="305459BA" w:rsidR="0063194A" w:rsidRPr="0063194A" w:rsidRDefault="002C21FA" w:rsidP="0063194A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  <w:bCs/>
        </w:rPr>
        <w:t>Sell</w:t>
      </w:r>
      <w:r w:rsidR="0063194A" w:rsidRPr="0063194A">
        <w:rPr>
          <w:b/>
          <w:bCs/>
        </w:rPr>
        <w:t xml:space="preserve"> Product</w:t>
      </w:r>
      <w:r w:rsidR="0063194A" w:rsidRPr="0063194A">
        <w:rPr>
          <w:b/>
        </w:rPr>
        <w:t xml:space="preserve"> (Menu </w:t>
      </w:r>
      <w:r w:rsidR="00D5359E">
        <w:rPr>
          <w:b/>
        </w:rPr>
        <w:t>2</w:t>
      </w:r>
      <w:r w:rsidR="0063194A" w:rsidRPr="0063194A">
        <w:rPr>
          <w:b/>
        </w:rPr>
        <w:t>)</w:t>
      </w:r>
    </w:p>
    <w:p w14:paraId="355323DB" w14:textId="0AC78169" w:rsidR="0063194A" w:rsidRPr="00053743" w:rsidRDefault="0063194A" w:rsidP="0063194A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Second menu allows the user to </w:t>
      </w:r>
      <w:r w:rsidRPr="00053743">
        <w:rPr>
          <w:b/>
        </w:rPr>
        <w:t xml:space="preserve">delete a </w:t>
      </w:r>
      <w:r w:rsidR="00091C30">
        <w:rPr>
          <w:b/>
        </w:rPr>
        <w:t>cloth</w:t>
      </w:r>
      <w:r w:rsidRPr="00053743">
        <w:rPr>
          <w:b/>
        </w:rPr>
        <w:t xml:space="preserve"> from the list</w:t>
      </w:r>
      <w:r>
        <w:rPr>
          <w:bCs/>
        </w:rPr>
        <w:t>. The deleting process follow the following steps:</w:t>
      </w:r>
    </w:p>
    <w:p w14:paraId="519360D3" w14:textId="18B9EBD8" w:rsidR="0063194A" w:rsidRPr="00741E7F" w:rsidRDefault="0063194A" w:rsidP="0063194A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 xml:space="preserve">If there is no </w:t>
      </w:r>
      <w:r w:rsidR="00EE0200">
        <w:t>cloth</w:t>
      </w:r>
      <w:r w:rsidRPr="00633817">
        <w:t xml:space="preserve"> data, </w:t>
      </w:r>
      <w:r w:rsidRPr="00633817">
        <w:rPr>
          <w:b/>
          <w:bCs/>
        </w:rPr>
        <w:t xml:space="preserve">show </w:t>
      </w:r>
      <w:r w:rsidRPr="00FE452E">
        <w:rPr>
          <w:b/>
        </w:rPr>
        <w:t>message</w:t>
      </w:r>
      <w:r w:rsidRPr="00633817">
        <w:t xml:space="preserve"> “</w:t>
      </w:r>
      <w:r>
        <w:rPr>
          <w:b/>
          <w:bCs/>
        </w:rPr>
        <w:t>No clothes on our store right now</w:t>
      </w:r>
      <w:r w:rsidRPr="00633817">
        <w:t>”</w:t>
      </w:r>
      <w:r>
        <w:t>.</w:t>
      </w:r>
    </w:p>
    <w:p w14:paraId="1DF65772" w14:textId="77777777" w:rsidR="0063194A" w:rsidRPr="00041DD4" w:rsidRDefault="0063194A" w:rsidP="0063194A">
      <w:pPr>
        <w:pStyle w:val="ListParagraph"/>
        <w:spacing w:line="360" w:lineRule="auto"/>
        <w:ind w:left="1080"/>
        <w:rPr>
          <w:b/>
          <w:lang w:val="id-ID"/>
        </w:rPr>
      </w:pPr>
      <w:r>
        <w:rPr>
          <w:noProof/>
        </w:rPr>
        <w:drawing>
          <wp:inline distT="0" distB="0" distL="0" distR="0" wp14:anchorId="74AE526D" wp14:editId="5E9D251E">
            <wp:extent cx="5732145" cy="813435"/>
            <wp:effectExtent l="19050" t="19050" r="20955" b="24765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56D42" w14:textId="77777777" w:rsidR="0063194A" w:rsidRPr="00951C7A" w:rsidRDefault="0063194A" w:rsidP="0063194A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Otherwise, </w:t>
      </w:r>
      <w:r w:rsidRPr="00633817">
        <w:rPr>
          <w:b/>
          <w:bCs/>
        </w:rPr>
        <w:t xml:space="preserve">Print all </w:t>
      </w:r>
      <w:r w:rsidRPr="00633817">
        <w:t xml:space="preserve">the </w:t>
      </w:r>
      <w:r>
        <w:rPr>
          <w:b/>
          <w:bCs/>
        </w:rPr>
        <w:t>fashion</w:t>
      </w:r>
      <w:r w:rsidRPr="00633817">
        <w:rPr>
          <w:b/>
          <w:bCs/>
        </w:rPr>
        <w:t xml:space="preserve"> data </w:t>
      </w:r>
      <w:r w:rsidRPr="00633817">
        <w:t>in the list</w:t>
      </w:r>
      <w:r>
        <w:t>.</w:t>
      </w:r>
    </w:p>
    <w:p w14:paraId="2FBD4356" w14:textId="77777777" w:rsidR="0063194A" w:rsidRPr="00DD60E9" w:rsidRDefault="0063194A" w:rsidP="0063194A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 xml:space="preserve">Ask </w:t>
      </w:r>
      <w:r>
        <w:t xml:space="preserve">the </w:t>
      </w:r>
      <w:r w:rsidRPr="00633817">
        <w:t xml:space="preserve">user to </w:t>
      </w:r>
      <w:r>
        <w:rPr>
          <w:b/>
          <w:bCs/>
        </w:rPr>
        <w:t>input Fashion ID to be deleted</w:t>
      </w:r>
      <w:r w:rsidRPr="00FA440E">
        <w:rPr>
          <w:bCs/>
        </w:rPr>
        <w:t>.</w:t>
      </w:r>
      <w:r w:rsidRPr="00633817">
        <w:rPr>
          <w:b/>
          <w:bCs/>
        </w:rPr>
        <w:t xml:space="preserve"> </w:t>
      </w:r>
      <w:r w:rsidRPr="00633817">
        <w:t xml:space="preserve">Validate the </w:t>
      </w:r>
      <w:r>
        <w:t>ID</w:t>
      </w:r>
      <w:r w:rsidRPr="00633817">
        <w:t xml:space="preserve"> must be </w:t>
      </w:r>
      <w:r>
        <w:rPr>
          <w:b/>
          <w:bCs/>
        </w:rPr>
        <w:t>Exists in List of Fashion</w:t>
      </w:r>
      <w:r>
        <w:t>.</w:t>
      </w:r>
    </w:p>
    <w:p w14:paraId="4201EAED" w14:textId="7EEE9CDE" w:rsidR="0070063C" w:rsidRPr="0070063C" w:rsidRDefault="0070063C" w:rsidP="0063194A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lastRenderedPageBreak/>
        <w:t>After that, the program will print:</w:t>
      </w:r>
    </w:p>
    <w:p w14:paraId="61F63BB0" w14:textId="0295BFD7" w:rsidR="0070063C" w:rsidRDefault="00AA42BD" w:rsidP="0070063C">
      <w:pPr>
        <w:pStyle w:val="ListParagraph"/>
        <w:tabs>
          <w:tab w:val="left" w:pos="425"/>
        </w:tabs>
        <w:spacing w:line="360" w:lineRule="auto"/>
        <w:ind w:left="1440"/>
        <w:jc w:val="both"/>
      </w:pPr>
      <w:r>
        <w:rPr>
          <w:noProof/>
        </w:rPr>
        <w:pict w14:anchorId="51E613E3">
          <v:rect id="Rectangle 19" o:spid="_x0000_s2064" style="position:absolute;left:0;text-align:left;margin-left:114.6pt;margin-top:16.35pt;width:264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" fillcolor="#0d0d0d [3069]" strokecolor="black [3213]" strokeweight=".25pt">
            <v:textbox>
              <w:txbxContent>
                <w:p w14:paraId="318A6183" w14:textId="77777777" w:rsidR="0070063C" w:rsidRPr="00C65F74" w:rsidRDefault="0070063C" w:rsidP="0070063C">
                  <w:pPr>
                    <w:tabs>
                      <w:tab w:val="left" w:pos="425"/>
                    </w:tabs>
                    <w:spacing w:line="360" w:lineRule="auto"/>
                    <w:jc w:val="center"/>
                    <w:rPr>
                      <w:b/>
                    </w:rPr>
                  </w:pPr>
                  <w:r w:rsidRPr="00C65F74">
                    <w:rPr>
                      <w:b/>
                    </w:rPr>
                    <w:t>Price = Cloth</w:t>
                  </w:r>
                  <w:r>
                    <w:rPr>
                      <w:b/>
                    </w:rPr>
                    <w:t xml:space="preserve"> </w:t>
                  </w:r>
                  <w:r w:rsidRPr="00C65F74">
                    <w:rPr>
                      <w:b/>
                    </w:rPr>
                    <w:t xml:space="preserve">Price * </w:t>
                  </w:r>
                  <w:r>
                    <w:rPr>
                      <w:b/>
                    </w:rPr>
                    <w:t>Quantity</w:t>
                  </w:r>
                </w:p>
                <w:p w14:paraId="24CB9EE1" w14:textId="77777777" w:rsidR="0070063C" w:rsidRPr="00C65F74" w:rsidRDefault="0070063C" w:rsidP="0070063C"/>
              </w:txbxContent>
            </v:textbox>
            <w10:wrap anchorx="margin"/>
          </v:rect>
        </w:pict>
      </w:r>
      <w:r w:rsidR="0070063C">
        <w:rPr>
          <w:b/>
        </w:rPr>
        <w:t xml:space="preserve">Price, </w:t>
      </w:r>
      <w:r w:rsidR="0070063C" w:rsidRPr="0078103B">
        <w:t>which you can get</w:t>
      </w:r>
      <w:r w:rsidR="0070063C">
        <w:rPr>
          <w:b/>
        </w:rPr>
        <w:t xml:space="preserve"> </w:t>
      </w:r>
      <w:r w:rsidR="0070063C">
        <w:t>from the following formula:</w:t>
      </w:r>
    </w:p>
    <w:p w14:paraId="3E5CC014" w14:textId="77777777" w:rsidR="0070063C" w:rsidRDefault="0070063C" w:rsidP="0070063C">
      <w:pPr>
        <w:pStyle w:val="ListParagraph"/>
        <w:tabs>
          <w:tab w:val="left" w:pos="425"/>
        </w:tabs>
        <w:spacing w:line="360" w:lineRule="auto"/>
        <w:ind w:left="1440"/>
        <w:jc w:val="both"/>
      </w:pPr>
    </w:p>
    <w:p w14:paraId="0741A3C0" w14:textId="77777777" w:rsidR="0070063C" w:rsidRDefault="0070063C" w:rsidP="0070063C">
      <w:pPr>
        <w:pStyle w:val="ListParagraph"/>
        <w:tabs>
          <w:tab w:val="left" w:pos="425"/>
        </w:tabs>
        <w:spacing w:line="360" w:lineRule="auto"/>
        <w:ind w:left="1440"/>
        <w:jc w:val="both"/>
      </w:pPr>
      <w:r>
        <w:rPr>
          <w:b/>
        </w:rPr>
        <w:t xml:space="preserve">Tax, </w:t>
      </w:r>
      <w:r>
        <w:t>which you can get from the following formula:</w:t>
      </w:r>
    </w:p>
    <w:p w14:paraId="7C33A01D" w14:textId="2770384F" w:rsidR="0070063C" w:rsidRPr="00C65F74" w:rsidRDefault="00AA42BD" w:rsidP="0070063C">
      <w:pPr>
        <w:pStyle w:val="ListParagraph"/>
        <w:tabs>
          <w:tab w:val="left" w:pos="425"/>
          <w:tab w:val="left" w:pos="5145"/>
        </w:tabs>
        <w:spacing w:line="360" w:lineRule="auto"/>
        <w:ind w:left="1440"/>
      </w:pPr>
      <w:r>
        <w:rPr>
          <w:noProof/>
        </w:rPr>
        <w:pict w14:anchorId="56EB9998">
          <v:rect id="Rectangle 20" o:spid="_x0000_s2063" style="position:absolute;left:0;text-align:left;margin-left:0;margin-top:.75pt;width:264.75pt;height:20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" fillcolor="#0d0d0d [3069]" strokecolor="black [3213]" strokeweight=".25pt">
            <v:textbox>
              <w:txbxContent>
                <w:p w14:paraId="329AF1BC" w14:textId="77777777" w:rsidR="0070063C" w:rsidRPr="00C65F74" w:rsidRDefault="0070063C" w:rsidP="0070063C">
                  <w:pPr>
                    <w:pStyle w:val="ListParagraph"/>
                    <w:tabs>
                      <w:tab w:val="left" w:pos="425"/>
                    </w:tabs>
                    <w:spacing w:line="360" w:lineRule="auto"/>
                    <w:ind w:left="1440"/>
                    <w:rPr>
                      <w:b/>
                    </w:rPr>
                  </w:pPr>
                  <w:r w:rsidRPr="00C65F74">
                    <w:rPr>
                      <w:b/>
                    </w:rPr>
                    <w:t>Tax = Price * 10%</w:t>
                  </w:r>
                </w:p>
                <w:p w14:paraId="7D388485" w14:textId="77777777" w:rsidR="0070063C" w:rsidRPr="00C65F74" w:rsidRDefault="0070063C" w:rsidP="0070063C"/>
              </w:txbxContent>
            </v:textbox>
            <w10:wrap anchorx="margin"/>
          </v:rect>
        </w:pict>
      </w:r>
    </w:p>
    <w:p w14:paraId="63926E8C" w14:textId="77777777" w:rsidR="0070063C" w:rsidRDefault="0070063C" w:rsidP="0070063C">
      <w:pPr>
        <w:pStyle w:val="ListParagraph"/>
        <w:tabs>
          <w:tab w:val="left" w:pos="425"/>
        </w:tabs>
        <w:spacing w:line="360" w:lineRule="auto"/>
        <w:ind w:left="1440"/>
        <w:jc w:val="both"/>
      </w:pPr>
      <w:r>
        <w:rPr>
          <w:b/>
        </w:rPr>
        <w:t xml:space="preserve">Total Price, </w:t>
      </w:r>
      <w:r>
        <w:t>which you can get from the following formula:</w:t>
      </w:r>
    </w:p>
    <w:p w14:paraId="03A7CE00" w14:textId="3B549C56" w:rsidR="0070063C" w:rsidRDefault="00AA42BD" w:rsidP="0070063C">
      <w:pPr>
        <w:pStyle w:val="ListParagraph"/>
      </w:pPr>
      <w:r>
        <w:rPr>
          <w:noProof/>
        </w:rPr>
        <w:pict w14:anchorId="09A28853">
          <v:rect id="Rectangle 6" o:spid="_x0000_s2062" style="position:absolute;left:0;text-align:left;margin-left:0;margin-top:.6pt;width:264.75pt;height:20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" fillcolor="#0d0d0d [3069]" strokecolor="black [3213]" strokeweight=".25pt">
            <v:textbox>
              <w:txbxContent>
                <w:p w14:paraId="7C40F09A" w14:textId="77777777" w:rsidR="0070063C" w:rsidRPr="00C65F74" w:rsidRDefault="0070063C" w:rsidP="0070063C">
                  <w:pPr>
                    <w:pStyle w:val="ListParagraph"/>
                    <w:tabs>
                      <w:tab w:val="left" w:pos="425"/>
                    </w:tabs>
                    <w:spacing w:line="360" w:lineRule="auto"/>
                    <w:ind w:left="1440"/>
                    <w:rPr>
                      <w:b/>
                    </w:rPr>
                  </w:pPr>
                  <w:r w:rsidRPr="00C65F74">
                    <w:rPr>
                      <w:b/>
                    </w:rPr>
                    <w:t>T</w:t>
                  </w:r>
                  <w:r>
                    <w:rPr>
                      <w:b/>
                    </w:rPr>
                    <w:t>otal Price = Price + Tax</w:t>
                  </w:r>
                </w:p>
                <w:p w14:paraId="625B41C0" w14:textId="77777777" w:rsidR="0070063C" w:rsidRPr="00C65F74" w:rsidRDefault="0070063C" w:rsidP="0070063C"/>
              </w:txbxContent>
            </v:textbox>
            <w10:wrap anchorx="margin"/>
          </v:rect>
        </w:pict>
      </w:r>
    </w:p>
    <w:p w14:paraId="2304ECA8" w14:textId="77777777" w:rsidR="0070063C" w:rsidRPr="0070063C" w:rsidRDefault="0070063C" w:rsidP="0070063C">
      <w:pPr>
        <w:pStyle w:val="ListParagraph"/>
        <w:spacing w:line="360" w:lineRule="auto"/>
        <w:ind w:left="1080"/>
        <w:rPr>
          <w:b/>
        </w:rPr>
      </w:pPr>
    </w:p>
    <w:p w14:paraId="3174C0F7" w14:textId="6BAE2477" w:rsidR="0063194A" w:rsidRPr="007410A8" w:rsidRDefault="008640F8" w:rsidP="0063194A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>T</w:t>
      </w:r>
      <w:r w:rsidR="0063194A" w:rsidRPr="00633817">
        <w:t xml:space="preserve">he program will </w:t>
      </w:r>
      <w:r w:rsidR="0063194A" w:rsidRPr="00633817">
        <w:rPr>
          <w:b/>
          <w:bCs/>
        </w:rPr>
        <w:t xml:space="preserve">delete the </w:t>
      </w:r>
      <w:r w:rsidR="0063194A">
        <w:rPr>
          <w:b/>
          <w:bCs/>
        </w:rPr>
        <w:t xml:space="preserve">selected </w:t>
      </w:r>
      <w:r w:rsidR="00303AD5">
        <w:rPr>
          <w:b/>
          <w:bCs/>
        </w:rPr>
        <w:t>Cloth</w:t>
      </w:r>
      <w:r w:rsidR="0063194A" w:rsidRPr="00633817">
        <w:rPr>
          <w:b/>
          <w:bCs/>
        </w:rPr>
        <w:t xml:space="preserve"> </w:t>
      </w:r>
      <w:r w:rsidR="0063194A" w:rsidRPr="00633817">
        <w:t xml:space="preserve">from the list and </w:t>
      </w:r>
      <w:r w:rsidR="0063194A" w:rsidRPr="00633817">
        <w:rPr>
          <w:b/>
          <w:bCs/>
        </w:rPr>
        <w:t>show message “</w:t>
      </w:r>
      <w:r w:rsidR="0063194A">
        <w:rPr>
          <w:b/>
          <w:bCs/>
        </w:rPr>
        <w:t>[</w:t>
      </w:r>
      <w:r w:rsidR="00460854">
        <w:rPr>
          <w:b/>
          <w:bCs/>
        </w:rPr>
        <w:t>Cloth</w:t>
      </w:r>
      <w:r w:rsidR="0063194A">
        <w:rPr>
          <w:b/>
          <w:bCs/>
        </w:rPr>
        <w:t>’s Quantity] item(s) of [</w:t>
      </w:r>
      <w:r w:rsidR="00460854">
        <w:rPr>
          <w:b/>
          <w:bCs/>
        </w:rPr>
        <w:t xml:space="preserve">Cloth’s </w:t>
      </w:r>
      <w:r w:rsidR="0063194A">
        <w:rPr>
          <w:b/>
          <w:bCs/>
        </w:rPr>
        <w:t>Name] Delete Successfully</w:t>
      </w:r>
      <w:r w:rsidR="00F47E27">
        <w:rPr>
          <w:b/>
          <w:bCs/>
        </w:rPr>
        <w:t>!</w:t>
      </w:r>
      <w:r w:rsidR="0063194A" w:rsidRPr="00633817">
        <w:rPr>
          <w:b/>
          <w:bCs/>
        </w:rPr>
        <w:t>”</w:t>
      </w:r>
      <w:r w:rsidR="0063194A">
        <w:t>.</w:t>
      </w:r>
    </w:p>
    <w:p w14:paraId="64F3E705" w14:textId="32AE1832" w:rsidR="006B4D61" w:rsidRDefault="006B4D61" w:rsidP="006B4D61">
      <w:pPr>
        <w:keepNext/>
        <w:spacing w:line="360" w:lineRule="auto"/>
        <w:jc w:val="center"/>
      </w:pPr>
      <w:r>
        <w:tab/>
      </w:r>
      <w:r w:rsidR="003A706E">
        <w:rPr>
          <w:noProof/>
        </w:rPr>
        <w:drawing>
          <wp:inline distT="0" distB="0" distL="0" distR="0" wp14:anchorId="5BE31087" wp14:editId="30FDE722">
            <wp:extent cx="5772150" cy="1724025"/>
            <wp:effectExtent l="0" t="0" r="0" b="9525"/>
            <wp:docPr id="21" name="Picture 2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95F6" w14:textId="7F228AD4" w:rsidR="006B4D61" w:rsidRDefault="006B4D61" w:rsidP="006B4D61">
      <w:pPr>
        <w:pStyle w:val="Caption"/>
        <w:jc w:val="center"/>
        <w:rPr>
          <w:b/>
          <w:i w:val="0"/>
          <w:color w:val="000000" w:themeColor="text1"/>
        </w:rPr>
      </w:pPr>
      <w:r w:rsidRPr="00B122E7">
        <w:rPr>
          <w:b/>
          <w:i w:val="0"/>
          <w:color w:val="000000" w:themeColor="text1"/>
        </w:rPr>
        <w:t xml:space="preserve">Figure </w:t>
      </w:r>
      <w:r w:rsidR="00AB73B2">
        <w:rPr>
          <w:b/>
          <w:i w:val="0"/>
          <w:color w:val="000000" w:themeColor="text1"/>
        </w:rPr>
        <w:t>4</w:t>
      </w:r>
      <w:r w:rsidRPr="00B122E7">
        <w:rPr>
          <w:b/>
          <w:i w:val="0"/>
          <w:color w:val="000000" w:themeColor="text1"/>
        </w:rPr>
        <w:t xml:space="preserve">. Input </w:t>
      </w:r>
      <w:r>
        <w:rPr>
          <w:b/>
          <w:i w:val="0"/>
          <w:color w:val="000000" w:themeColor="text1"/>
        </w:rPr>
        <w:t>Cloth</w:t>
      </w:r>
      <w:r w:rsidRPr="00B122E7">
        <w:rPr>
          <w:b/>
          <w:i w:val="0"/>
          <w:color w:val="000000" w:themeColor="text1"/>
        </w:rPr>
        <w:t xml:space="preserve"> </w:t>
      </w:r>
      <w:r>
        <w:rPr>
          <w:b/>
          <w:i w:val="0"/>
          <w:color w:val="000000" w:themeColor="text1"/>
        </w:rPr>
        <w:t xml:space="preserve">ID </w:t>
      </w:r>
      <w:r w:rsidRPr="00B122E7">
        <w:rPr>
          <w:b/>
          <w:i w:val="0"/>
          <w:color w:val="000000" w:themeColor="text1"/>
        </w:rPr>
        <w:t>(Delete)</w:t>
      </w:r>
    </w:p>
    <w:p w14:paraId="57D72B8B" w14:textId="77777777" w:rsidR="0063194A" w:rsidRPr="007410A8" w:rsidRDefault="0063194A" w:rsidP="0063194A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After the fashion deletion has been </w:t>
      </w:r>
      <w:r>
        <w:rPr>
          <w:b/>
          <w:bCs/>
        </w:rPr>
        <w:t>completed successfully</w:t>
      </w:r>
      <w:r>
        <w:t xml:space="preserve">. </w:t>
      </w:r>
      <w:r>
        <w:rPr>
          <w:b/>
          <w:bCs/>
        </w:rPr>
        <w:t>Update the data</w:t>
      </w:r>
      <w:r>
        <w:t xml:space="preserve"> inside </w:t>
      </w:r>
      <w:r>
        <w:rPr>
          <w:b/>
          <w:bCs/>
        </w:rPr>
        <w:t>“Fashions.txt”</w:t>
      </w:r>
      <w:r>
        <w:t xml:space="preserve"> and </w:t>
      </w:r>
      <w:r>
        <w:rPr>
          <w:b/>
          <w:bCs/>
        </w:rPr>
        <w:t xml:space="preserve">redirect the user </w:t>
      </w:r>
      <w:r>
        <w:t xml:space="preserve">to the </w:t>
      </w:r>
      <w:r>
        <w:rPr>
          <w:b/>
          <w:bCs/>
        </w:rPr>
        <w:t>main menu.</w:t>
      </w:r>
    </w:p>
    <w:p w14:paraId="1719A652" w14:textId="6B9A48CD" w:rsidR="00AC2EA7" w:rsidRPr="00AC2EA7" w:rsidRDefault="00AC2EA7" w:rsidP="00AC2EA7">
      <w:pPr>
        <w:spacing w:line="360" w:lineRule="auto"/>
        <w:rPr>
          <w:b/>
          <w:lang w:val="id-ID"/>
        </w:rPr>
      </w:pPr>
    </w:p>
    <w:p w14:paraId="51EA7C38" w14:textId="6781446B" w:rsidR="008869D7" w:rsidRPr="003C5EC5" w:rsidRDefault="00C316D7" w:rsidP="0039741F">
      <w:pPr>
        <w:pStyle w:val="ListParagraph"/>
        <w:numPr>
          <w:ilvl w:val="0"/>
          <w:numId w:val="21"/>
        </w:numPr>
        <w:spacing w:line="360" w:lineRule="auto"/>
        <w:rPr>
          <w:b/>
          <w:lang w:val="id-ID"/>
        </w:rPr>
      </w:pPr>
      <w:r>
        <w:rPr>
          <w:b/>
          <w:bCs/>
        </w:rPr>
        <w:t>Add Product to Catalogue</w:t>
      </w:r>
      <w:r w:rsidR="008869D7" w:rsidRPr="003C5EC5">
        <w:rPr>
          <w:b/>
          <w:lang w:val="id-ID"/>
        </w:rPr>
        <w:t xml:space="preserve"> (Menu </w:t>
      </w:r>
      <w:r w:rsidR="00D5359E">
        <w:rPr>
          <w:b/>
          <w:lang w:val="id-ID"/>
        </w:rPr>
        <w:t>3</w:t>
      </w:r>
      <w:r w:rsidR="008869D7" w:rsidRPr="003C5EC5">
        <w:rPr>
          <w:b/>
          <w:lang w:val="id-ID"/>
        </w:rPr>
        <w:t>)</w:t>
      </w:r>
    </w:p>
    <w:p w14:paraId="2BAC41F1" w14:textId="1136E19B" w:rsidR="008869D7" w:rsidRPr="009434DE" w:rsidRDefault="008869D7" w:rsidP="00A96735">
      <w:pPr>
        <w:pStyle w:val="ListParagraph"/>
        <w:spacing w:line="360" w:lineRule="auto"/>
        <w:jc w:val="both"/>
      </w:pPr>
      <w:r>
        <w:tab/>
      </w:r>
      <w:r w:rsidR="00C26000">
        <w:rPr>
          <w:iCs/>
        </w:rPr>
        <w:t xml:space="preserve">The </w:t>
      </w:r>
      <w:r w:rsidR="007C3F75">
        <w:rPr>
          <w:iCs/>
        </w:rPr>
        <w:t>Third</w:t>
      </w:r>
      <w:r w:rsidR="00C26000">
        <w:rPr>
          <w:iCs/>
        </w:rPr>
        <w:t xml:space="preserve"> menu option let the user </w:t>
      </w:r>
      <w:r w:rsidR="00C26000">
        <w:rPr>
          <w:b/>
          <w:bCs/>
          <w:iCs/>
        </w:rPr>
        <w:t xml:space="preserve">insert a new </w:t>
      </w:r>
      <w:r w:rsidR="00732689">
        <w:rPr>
          <w:b/>
          <w:bCs/>
          <w:iCs/>
        </w:rPr>
        <w:t>Cloth</w:t>
      </w:r>
      <w:r w:rsidR="00C26000">
        <w:rPr>
          <w:b/>
          <w:bCs/>
          <w:iCs/>
        </w:rPr>
        <w:t xml:space="preserve"> into the system. </w:t>
      </w:r>
      <w:r w:rsidR="00C26000">
        <w:rPr>
          <w:iCs/>
        </w:rPr>
        <w:t>This option requires the user to input information regarding the item with the following detail:</w:t>
      </w:r>
    </w:p>
    <w:p w14:paraId="0A6A8CFA" w14:textId="70B94B15" w:rsidR="008869D7" w:rsidRPr="003C5EC5" w:rsidRDefault="009A1581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FF1491">
        <w:rPr>
          <w:b/>
          <w:bCs/>
        </w:rPr>
        <w:t>Cloth</w:t>
      </w:r>
      <w:r>
        <w:rPr>
          <w:b/>
          <w:bCs/>
        </w:rPr>
        <w:t xml:space="preserve"> </w:t>
      </w:r>
      <w:r w:rsidRPr="00FF1491">
        <w:rPr>
          <w:b/>
          <w:bCs/>
        </w:rPr>
        <w:t>Id</w:t>
      </w:r>
      <w:r w:rsidRPr="009B082B">
        <w:t xml:space="preserve">, which </w:t>
      </w:r>
      <w:r w:rsidRPr="00E57FC7">
        <w:rPr>
          <w:bCs/>
        </w:rPr>
        <w:t xml:space="preserve">is </w:t>
      </w:r>
      <w:r w:rsidRPr="0071414D">
        <w:rPr>
          <w:b/>
        </w:rPr>
        <w:t>numeric between 1 – 100</w:t>
      </w:r>
      <w:r w:rsidRPr="00E57FC7">
        <w:rPr>
          <w:bCs/>
        </w:rPr>
        <w:t xml:space="preserve"> and must be </w:t>
      </w:r>
      <w:r w:rsidRPr="0099282E">
        <w:rPr>
          <w:b/>
        </w:rPr>
        <w:t>unique</w:t>
      </w:r>
      <w:r>
        <w:rPr>
          <w:bCs/>
        </w:rPr>
        <w:t>.</w:t>
      </w:r>
    </w:p>
    <w:p w14:paraId="115866D0" w14:textId="124D778F" w:rsidR="008869D7" w:rsidRPr="003C5EC5" w:rsidRDefault="00E0195B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FF1491">
        <w:rPr>
          <w:b/>
        </w:rPr>
        <w:t>Cloth</w:t>
      </w:r>
      <w:r>
        <w:rPr>
          <w:b/>
        </w:rPr>
        <w:t xml:space="preserve"> </w:t>
      </w:r>
      <w:r w:rsidRPr="00FF1491">
        <w:rPr>
          <w:b/>
        </w:rPr>
        <w:t xml:space="preserve">Name </w:t>
      </w:r>
      <w:r>
        <w:t xml:space="preserve">which </w:t>
      </w:r>
      <w:r w:rsidRPr="00FF1491">
        <w:rPr>
          <w:b/>
        </w:rPr>
        <w:t xml:space="preserve">length </w:t>
      </w:r>
      <w:r>
        <w:t xml:space="preserve">must be </w:t>
      </w:r>
      <w:r w:rsidRPr="00FF1491">
        <w:rPr>
          <w:b/>
        </w:rPr>
        <w:t>between 5 – 25 characters</w:t>
      </w:r>
      <w:r w:rsidR="008869D7" w:rsidRPr="003C5EC5">
        <w:rPr>
          <w:lang w:val="id-ID"/>
        </w:rPr>
        <w:t>.</w:t>
      </w:r>
    </w:p>
    <w:p w14:paraId="2F1D9968" w14:textId="256100F7" w:rsidR="008869D7" w:rsidRPr="00F82A25" w:rsidRDefault="00EA646C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FF1491">
        <w:rPr>
          <w:b/>
        </w:rPr>
        <w:t>Cloth</w:t>
      </w:r>
      <w:r>
        <w:rPr>
          <w:b/>
        </w:rPr>
        <w:t xml:space="preserve"> </w:t>
      </w:r>
      <w:r w:rsidRPr="00FF1491">
        <w:rPr>
          <w:b/>
        </w:rPr>
        <w:t>Material</w:t>
      </w:r>
      <w:r w:rsidR="00E0195B" w:rsidRPr="00FF1491">
        <w:rPr>
          <w:b/>
        </w:rPr>
        <w:t xml:space="preserve"> </w:t>
      </w:r>
      <w:r w:rsidR="00E0195B" w:rsidRPr="00FF1491">
        <w:t>must be either</w:t>
      </w:r>
      <w:r w:rsidR="00E0195B" w:rsidRPr="00FF1491">
        <w:rPr>
          <w:b/>
        </w:rPr>
        <w:t xml:space="preserve"> “cotton” </w:t>
      </w:r>
      <w:r w:rsidR="00E0195B">
        <w:rPr>
          <w:b/>
        </w:rPr>
        <w:t>or</w:t>
      </w:r>
      <w:r w:rsidR="00E0195B" w:rsidRPr="00FF1491">
        <w:rPr>
          <w:b/>
        </w:rPr>
        <w:t xml:space="preserve"> “silk”</w:t>
      </w:r>
      <w:r w:rsidR="00F82A25" w:rsidRPr="00633817">
        <w:rPr>
          <w:b/>
          <w:bCs/>
        </w:rPr>
        <w:t xml:space="preserve"> </w:t>
      </w:r>
      <w:r w:rsidR="00F82A25" w:rsidRPr="007328CD">
        <w:rPr>
          <w:bCs/>
        </w:rPr>
        <w:t>(</w:t>
      </w:r>
      <w:r w:rsidR="00F82A25" w:rsidRPr="00633817">
        <w:rPr>
          <w:b/>
          <w:bCs/>
        </w:rPr>
        <w:t>Case Sensitive</w:t>
      </w:r>
      <w:r w:rsidR="00F82A25" w:rsidRPr="007328CD">
        <w:rPr>
          <w:bCs/>
        </w:rPr>
        <w:t>)</w:t>
      </w:r>
      <w:r w:rsidR="008869D7" w:rsidRPr="003C5EC5">
        <w:rPr>
          <w:b/>
          <w:lang w:val="id-ID"/>
        </w:rPr>
        <w:t>.</w:t>
      </w:r>
    </w:p>
    <w:p w14:paraId="321FBEE5" w14:textId="0B40DF86" w:rsidR="00F82A25" w:rsidRPr="00F82A25" w:rsidRDefault="00EA646C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FF1491">
        <w:rPr>
          <w:b/>
        </w:rPr>
        <w:t xml:space="preserve">Stock, </w:t>
      </w:r>
      <w:r>
        <w:t xml:space="preserve">which is </w:t>
      </w:r>
      <w:r w:rsidRPr="0029184C">
        <w:rPr>
          <w:b/>
          <w:bCs/>
        </w:rPr>
        <w:t>numeric</w:t>
      </w:r>
      <w:r>
        <w:t xml:space="preserve"> and must b</w:t>
      </w:r>
      <w:r w:rsidRPr="00FF1491">
        <w:rPr>
          <w:b/>
        </w:rPr>
        <w:t>etween 5</w:t>
      </w:r>
      <w:r>
        <w:rPr>
          <w:b/>
        </w:rPr>
        <w:t xml:space="preserve"> - </w:t>
      </w:r>
      <w:r w:rsidRPr="00FF1491">
        <w:rPr>
          <w:b/>
        </w:rPr>
        <w:t>50</w:t>
      </w:r>
      <w:r>
        <w:t>.</w:t>
      </w:r>
    </w:p>
    <w:p w14:paraId="0246B672" w14:textId="7E312729" w:rsidR="00F82A25" w:rsidRPr="00F82A25" w:rsidRDefault="00D06ADD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rPr>
          <w:b/>
        </w:rPr>
        <w:t xml:space="preserve">Cloth </w:t>
      </w:r>
      <w:r w:rsidRPr="00FF1491">
        <w:rPr>
          <w:b/>
        </w:rPr>
        <w:t xml:space="preserve">Price, </w:t>
      </w:r>
      <w:r w:rsidRPr="00D50D48">
        <w:t xml:space="preserve">which is </w:t>
      </w:r>
      <w:r w:rsidRPr="00D50D48">
        <w:rPr>
          <w:b/>
        </w:rPr>
        <w:t>numeric</w:t>
      </w:r>
      <w:r w:rsidRPr="00D50D48">
        <w:t xml:space="preserve"> </w:t>
      </w:r>
      <w:r>
        <w:t xml:space="preserve">with </w:t>
      </w:r>
      <w:r w:rsidRPr="00FF1491">
        <w:rPr>
          <w:b/>
        </w:rPr>
        <w:t>minimum price of 100000</w:t>
      </w:r>
      <w:r>
        <w:t>.</w:t>
      </w:r>
    </w:p>
    <w:p w14:paraId="12C5B3FB" w14:textId="7EC77C8A" w:rsidR="008869D7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lastRenderedPageBreak/>
        <w:t xml:space="preserve">After the user provides all the necessary inputs, </w:t>
      </w:r>
      <w:r w:rsidRPr="003C5EC5">
        <w:rPr>
          <w:b/>
          <w:lang w:val="id-ID"/>
        </w:rPr>
        <w:t>store</w:t>
      </w:r>
      <w:r w:rsidRPr="003C5EC5">
        <w:rPr>
          <w:lang w:val="id-ID"/>
        </w:rPr>
        <w:t xml:space="preserve"> the </w:t>
      </w:r>
      <w:r w:rsidR="00A96735">
        <w:t>cloth</w:t>
      </w:r>
      <w:r w:rsidRPr="003C5EC5">
        <w:rPr>
          <w:lang w:val="id-ID"/>
        </w:rPr>
        <w:t xml:space="preserve"> information into a file named “</w:t>
      </w:r>
      <w:r w:rsidR="00544A46">
        <w:rPr>
          <w:b/>
        </w:rPr>
        <w:t>Fashions</w:t>
      </w:r>
      <w:r w:rsidRPr="003C5EC5">
        <w:rPr>
          <w:b/>
          <w:lang w:val="id-ID"/>
        </w:rPr>
        <w:t>.txt</w:t>
      </w:r>
      <w:r w:rsidRPr="003C5EC5">
        <w:rPr>
          <w:lang w:val="id-ID"/>
        </w:rPr>
        <w:t xml:space="preserve">”. Please store the all the information using </w:t>
      </w:r>
      <w:r w:rsidRPr="003C5EC5">
        <w:rPr>
          <w:b/>
          <w:lang w:val="id-ID"/>
        </w:rPr>
        <w:t>“#”</w:t>
      </w:r>
      <w:r w:rsidRPr="003C5EC5">
        <w:rPr>
          <w:lang w:val="id-ID"/>
        </w:rPr>
        <w:t xml:space="preserve"> </w:t>
      </w:r>
      <w:r w:rsidRPr="003C5EC5">
        <w:rPr>
          <w:b/>
          <w:lang w:val="id-ID"/>
        </w:rPr>
        <w:t>as a separator</w:t>
      </w:r>
      <w:r>
        <w:rPr>
          <w:b/>
        </w:rPr>
        <w:t xml:space="preserve"> with </w:t>
      </w:r>
      <w:r w:rsidR="009B4326">
        <w:rPr>
          <w:b/>
        </w:rPr>
        <w:t>t</w:t>
      </w:r>
      <w:r>
        <w:rPr>
          <w:b/>
        </w:rPr>
        <w:t>he following format</w:t>
      </w:r>
      <w:r w:rsidRPr="003C5EC5">
        <w:rPr>
          <w:lang w:val="id-ID"/>
        </w:rPr>
        <w:t xml:space="preserve">. </w:t>
      </w:r>
    </w:p>
    <w:p w14:paraId="5B9E4E58" w14:textId="06531734" w:rsidR="00DA6845" w:rsidRPr="00DA6845" w:rsidRDefault="00AA42BD" w:rsidP="00DA6845">
      <w:pPr>
        <w:pStyle w:val="ListParagraph"/>
        <w:spacing w:line="360" w:lineRule="auto"/>
        <w:ind w:left="1080"/>
        <w:rPr>
          <w:lang w:val="id-ID"/>
        </w:rPr>
      </w:pPr>
      <w:r>
        <w:rPr>
          <w:noProof/>
          <w:lang w:val="id-ID"/>
        </w:rPr>
        <w:pict w14:anchorId="5AD7F0B9">
          <v:rect id="_x0000_s2057" style="position:absolute;left:0;text-align:left;margin-left:1.8pt;margin-top:4.6pt;width:507pt;height:21pt;z-index:251663360">
            <v:textbox style="mso-next-textbox:#_x0000_s2057">
              <w:txbxContent>
                <w:p w14:paraId="7653077B" w14:textId="75548B34" w:rsidR="00DA6845" w:rsidRPr="0073408A" w:rsidRDefault="00DA6845" w:rsidP="00DA6845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bCs/>
                    </w:rPr>
                    <w:t>[</w:t>
                  </w:r>
                  <w:r w:rsidR="00544A46" w:rsidRPr="00FF1491">
                    <w:rPr>
                      <w:b/>
                      <w:bCs/>
                    </w:rPr>
                    <w:t>Cloth</w:t>
                  </w:r>
                  <w:r>
                    <w:rPr>
                      <w:b/>
                      <w:bCs/>
                    </w:rPr>
                    <w:t>’s ID]#[</w:t>
                  </w:r>
                  <w:r w:rsidR="00544A46" w:rsidRPr="00544A46">
                    <w:rPr>
                      <w:b/>
                      <w:bCs/>
                    </w:rPr>
                    <w:t xml:space="preserve"> </w:t>
                  </w:r>
                  <w:r w:rsidR="00544A46" w:rsidRPr="00FF1491">
                    <w:rPr>
                      <w:b/>
                      <w:bCs/>
                    </w:rPr>
                    <w:t>Cloth</w:t>
                  </w:r>
                  <w:r w:rsidR="00544A46">
                    <w:rPr>
                      <w:b/>
                      <w:bCs/>
                    </w:rPr>
                    <w:t xml:space="preserve">’s </w:t>
                  </w:r>
                  <w:r>
                    <w:rPr>
                      <w:b/>
                      <w:bCs/>
                    </w:rPr>
                    <w:t>Name]#[</w:t>
                  </w:r>
                  <w:r w:rsidR="00544A46" w:rsidRPr="00544A46">
                    <w:rPr>
                      <w:b/>
                      <w:bCs/>
                    </w:rPr>
                    <w:t xml:space="preserve"> </w:t>
                  </w:r>
                  <w:r w:rsidR="00544A46" w:rsidRPr="00FF1491">
                    <w:rPr>
                      <w:b/>
                      <w:bCs/>
                    </w:rPr>
                    <w:t>Cloth</w:t>
                  </w:r>
                  <w:r w:rsidR="00544A46">
                    <w:rPr>
                      <w:b/>
                      <w:bCs/>
                    </w:rPr>
                    <w:t>’s Material</w:t>
                  </w:r>
                  <w:r>
                    <w:rPr>
                      <w:b/>
                      <w:bCs/>
                    </w:rPr>
                    <w:t>]#[</w:t>
                  </w:r>
                  <w:r w:rsidR="00544A46" w:rsidRPr="00544A46">
                    <w:rPr>
                      <w:b/>
                      <w:bCs/>
                    </w:rPr>
                    <w:t xml:space="preserve"> </w:t>
                  </w:r>
                  <w:r w:rsidR="00544A46" w:rsidRPr="00FF1491">
                    <w:rPr>
                      <w:b/>
                      <w:bCs/>
                    </w:rPr>
                    <w:t>Cloth</w:t>
                  </w:r>
                  <w:r w:rsidR="00544A46">
                    <w:rPr>
                      <w:b/>
                      <w:bCs/>
                    </w:rPr>
                    <w:t>’s Stock</w:t>
                  </w:r>
                  <w:r>
                    <w:rPr>
                      <w:b/>
                      <w:bCs/>
                    </w:rPr>
                    <w:t>]#[</w:t>
                  </w:r>
                  <w:r w:rsidR="00544A46" w:rsidRPr="00544A46">
                    <w:rPr>
                      <w:b/>
                      <w:bCs/>
                    </w:rPr>
                    <w:t xml:space="preserve"> </w:t>
                  </w:r>
                  <w:r w:rsidR="00544A46" w:rsidRPr="00FF1491">
                    <w:rPr>
                      <w:b/>
                      <w:bCs/>
                    </w:rPr>
                    <w:t>Cloth</w:t>
                  </w:r>
                  <w:r w:rsidR="00544A46">
                    <w:rPr>
                      <w:b/>
                      <w:bCs/>
                    </w:rPr>
                    <w:t xml:space="preserve">’s </w:t>
                  </w:r>
                  <w:r>
                    <w:rPr>
                      <w:b/>
                      <w:bCs/>
                    </w:rPr>
                    <w:t>Price]</w:t>
                  </w:r>
                </w:p>
              </w:txbxContent>
            </v:textbox>
          </v:rect>
        </w:pict>
      </w:r>
    </w:p>
    <w:p w14:paraId="41715DE6" w14:textId="77777777" w:rsidR="00DD6B14" w:rsidRPr="00DD6B14" w:rsidRDefault="00DD6B14" w:rsidP="00DD6B14">
      <w:pPr>
        <w:pStyle w:val="ListParagraph"/>
        <w:spacing w:line="360" w:lineRule="auto"/>
        <w:ind w:left="1080"/>
        <w:rPr>
          <w:lang w:val="id-ID"/>
        </w:rPr>
      </w:pPr>
    </w:p>
    <w:p w14:paraId="45965E07" w14:textId="2D3D5B69" w:rsidR="008869D7" w:rsidRPr="00DD6B14" w:rsidRDefault="00DA6845" w:rsidP="00DD6B14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 xml:space="preserve">When the inputted information has been saved, </w:t>
      </w:r>
      <w:r w:rsidR="0003119B" w:rsidRPr="00FF1491">
        <w:rPr>
          <w:b/>
          <w:bCs/>
        </w:rPr>
        <w:t>show message “Cloth successfully added!”</w:t>
      </w:r>
      <w:r>
        <w:t>.</w:t>
      </w:r>
    </w:p>
    <w:p w14:paraId="0452720A" w14:textId="4AD53520" w:rsidR="00DD6B14" w:rsidRPr="00DD6B14" w:rsidRDefault="000C2FFD" w:rsidP="00DD6B14">
      <w:pPr>
        <w:pStyle w:val="ListParagraph"/>
        <w:spacing w:line="360" w:lineRule="auto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7063E078" wp14:editId="42A73F40">
            <wp:extent cx="5772150" cy="142621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636" cy="1426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6829" w14:textId="25DC48AD" w:rsidR="008869D7" w:rsidRPr="0063194A" w:rsidRDefault="008475D5" w:rsidP="0063194A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="004D52E8">
        <w:rPr>
          <w:b/>
          <w:i w:val="0"/>
          <w:color w:val="000000" w:themeColor="text1"/>
        </w:rPr>
        <w:t>5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000000" w:themeColor="text1"/>
        </w:rPr>
        <w:t>Input All Data</w:t>
      </w:r>
    </w:p>
    <w:p w14:paraId="7C1DF137" w14:textId="77777777" w:rsidR="008869D7" w:rsidRDefault="008869D7" w:rsidP="008869D7">
      <w:pPr>
        <w:spacing w:line="360" w:lineRule="auto"/>
        <w:rPr>
          <w:b/>
          <w:lang w:val="id-ID"/>
        </w:rPr>
      </w:pPr>
    </w:p>
    <w:p w14:paraId="23BBC2CB" w14:textId="77777777" w:rsidR="008869D7" w:rsidRDefault="008869D7" w:rsidP="008869D7">
      <w:pPr>
        <w:spacing w:line="360" w:lineRule="auto"/>
        <w:ind w:firstLine="360"/>
        <w:rPr>
          <w:b/>
        </w:rPr>
      </w:pPr>
      <w:r w:rsidRPr="00F46C5F">
        <w:rPr>
          <w:b/>
        </w:rPr>
        <w:t>4.</w:t>
      </w:r>
      <w:r>
        <w:rPr>
          <w:b/>
        </w:rPr>
        <w:t xml:space="preserve"> </w:t>
      </w:r>
      <w:r>
        <w:rPr>
          <w:b/>
        </w:rPr>
        <w:tab/>
        <w:t>Exit (Menu 4)</w:t>
      </w:r>
    </w:p>
    <w:p w14:paraId="752CAA4D" w14:textId="6ECFF0FC" w:rsidR="008869D7" w:rsidRPr="000D7C38" w:rsidRDefault="00F3666C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If the user chooses the fourth menu, the application will </w:t>
      </w:r>
      <w:r>
        <w:rPr>
          <w:b/>
          <w:bCs/>
        </w:rPr>
        <w:t xml:space="preserve">print tick of time using a timer </w:t>
      </w:r>
      <w:r>
        <w:t xml:space="preserve">and show </w:t>
      </w:r>
      <w:r w:rsidRPr="00347253">
        <w:rPr>
          <w:b/>
          <w:bCs/>
        </w:rPr>
        <w:t>the user a message</w:t>
      </w:r>
      <w:r>
        <w:rPr>
          <w:b/>
          <w:bCs/>
        </w:rPr>
        <w:t xml:space="preserve"> </w:t>
      </w:r>
      <w:r>
        <w:t xml:space="preserve">that says: </w:t>
      </w:r>
      <w:r w:rsidRPr="00347253">
        <w:rPr>
          <w:b/>
          <w:bCs/>
        </w:rPr>
        <w:t>“</w:t>
      </w:r>
      <w:r>
        <w:rPr>
          <w:b/>
          <w:bCs/>
        </w:rPr>
        <w:t>Thank you. Good Bye!”</w:t>
      </w:r>
      <w:r>
        <w:t>.</w:t>
      </w:r>
    </w:p>
    <w:p w14:paraId="3795E1D9" w14:textId="1094E071" w:rsidR="008869D7" w:rsidRDefault="00AE2411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72FC3C" wp14:editId="68435193">
            <wp:extent cx="6447600" cy="487855"/>
            <wp:effectExtent l="19050" t="1905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48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47C16108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="004D52E8">
        <w:rPr>
          <w:b/>
          <w:i w:val="0"/>
          <w:color w:val="000000" w:themeColor="text1"/>
        </w:rPr>
        <w:t>6</w:t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>Java Project (Including NachOS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6"/>
      <w:footerReference w:type="default" r:id="rId17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2326" w14:textId="77777777" w:rsidR="00AA42BD" w:rsidRDefault="00AA42BD">
      <w:r>
        <w:separator/>
      </w:r>
    </w:p>
  </w:endnote>
  <w:endnote w:type="continuationSeparator" w:id="0">
    <w:p w14:paraId="26F415C4" w14:textId="77777777" w:rsidR="00AA42BD" w:rsidRDefault="00AA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AA42BD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0A9A" w14:textId="77777777" w:rsidR="00AA42BD" w:rsidRDefault="00AA42BD">
      <w:r>
        <w:separator/>
      </w:r>
    </w:p>
  </w:footnote>
  <w:footnote w:type="continuationSeparator" w:id="0">
    <w:p w14:paraId="2EDDAA90" w14:textId="77777777" w:rsidR="00AA42BD" w:rsidRDefault="00AA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70E1C"/>
    <w:multiLevelType w:val="hybridMultilevel"/>
    <w:tmpl w:val="659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9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3008B"/>
    <w:rsid w:val="0003119B"/>
    <w:rsid w:val="00031810"/>
    <w:rsid w:val="00033FB2"/>
    <w:rsid w:val="0003533C"/>
    <w:rsid w:val="0003593A"/>
    <w:rsid w:val="00037EEF"/>
    <w:rsid w:val="000415E8"/>
    <w:rsid w:val="00042C15"/>
    <w:rsid w:val="00042D51"/>
    <w:rsid w:val="00044B17"/>
    <w:rsid w:val="000454A6"/>
    <w:rsid w:val="00045531"/>
    <w:rsid w:val="00046A18"/>
    <w:rsid w:val="00046E72"/>
    <w:rsid w:val="00046FCF"/>
    <w:rsid w:val="0004703A"/>
    <w:rsid w:val="000539FD"/>
    <w:rsid w:val="00054F7D"/>
    <w:rsid w:val="000561BB"/>
    <w:rsid w:val="000661AC"/>
    <w:rsid w:val="00066BA7"/>
    <w:rsid w:val="000741D7"/>
    <w:rsid w:val="0007489A"/>
    <w:rsid w:val="000756CC"/>
    <w:rsid w:val="000803D9"/>
    <w:rsid w:val="000812F5"/>
    <w:rsid w:val="000820C4"/>
    <w:rsid w:val="00082650"/>
    <w:rsid w:val="00085249"/>
    <w:rsid w:val="00091ABE"/>
    <w:rsid w:val="00091C30"/>
    <w:rsid w:val="00092ADB"/>
    <w:rsid w:val="00095645"/>
    <w:rsid w:val="00096A74"/>
    <w:rsid w:val="000A112A"/>
    <w:rsid w:val="000A5169"/>
    <w:rsid w:val="000B276E"/>
    <w:rsid w:val="000B3BBE"/>
    <w:rsid w:val="000C2FFD"/>
    <w:rsid w:val="000C43B6"/>
    <w:rsid w:val="000D6175"/>
    <w:rsid w:val="000D63FD"/>
    <w:rsid w:val="000E2B52"/>
    <w:rsid w:val="000E3FEE"/>
    <w:rsid w:val="000E7EB9"/>
    <w:rsid w:val="000F260B"/>
    <w:rsid w:val="000F3C30"/>
    <w:rsid w:val="000F762D"/>
    <w:rsid w:val="00101EA3"/>
    <w:rsid w:val="001042DF"/>
    <w:rsid w:val="00104795"/>
    <w:rsid w:val="00105A02"/>
    <w:rsid w:val="00105DA7"/>
    <w:rsid w:val="00112E9A"/>
    <w:rsid w:val="0011470C"/>
    <w:rsid w:val="00115BC5"/>
    <w:rsid w:val="001265EC"/>
    <w:rsid w:val="001267A6"/>
    <w:rsid w:val="00126DBF"/>
    <w:rsid w:val="00140FA6"/>
    <w:rsid w:val="00141F2B"/>
    <w:rsid w:val="00144218"/>
    <w:rsid w:val="0015441C"/>
    <w:rsid w:val="00162F62"/>
    <w:rsid w:val="00170795"/>
    <w:rsid w:val="0017695D"/>
    <w:rsid w:val="00176C19"/>
    <w:rsid w:val="00182819"/>
    <w:rsid w:val="00184F13"/>
    <w:rsid w:val="00185FF8"/>
    <w:rsid w:val="00192525"/>
    <w:rsid w:val="001A1F8D"/>
    <w:rsid w:val="001A3C9B"/>
    <w:rsid w:val="001B69A0"/>
    <w:rsid w:val="001B6D32"/>
    <w:rsid w:val="001C06F6"/>
    <w:rsid w:val="001C5C09"/>
    <w:rsid w:val="001D4081"/>
    <w:rsid w:val="001D79B2"/>
    <w:rsid w:val="001E3069"/>
    <w:rsid w:val="001E7B94"/>
    <w:rsid w:val="001F0430"/>
    <w:rsid w:val="001F3F61"/>
    <w:rsid w:val="001F46C2"/>
    <w:rsid w:val="001F709A"/>
    <w:rsid w:val="002066EE"/>
    <w:rsid w:val="0021012A"/>
    <w:rsid w:val="0021077F"/>
    <w:rsid w:val="00213D4C"/>
    <w:rsid w:val="002234F2"/>
    <w:rsid w:val="002366C7"/>
    <w:rsid w:val="00244B2C"/>
    <w:rsid w:val="002471AD"/>
    <w:rsid w:val="00247A28"/>
    <w:rsid w:val="0025011D"/>
    <w:rsid w:val="00254875"/>
    <w:rsid w:val="00260AA6"/>
    <w:rsid w:val="002679EF"/>
    <w:rsid w:val="00271E37"/>
    <w:rsid w:val="00273C09"/>
    <w:rsid w:val="00274EEC"/>
    <w:rsid w:val="002838F6"/>
    <w:rsid w:val="00286DF6"/>
    <w:rsid w:val="0029331D"/>
    <w:rsid w:val="002A28DE"/>
    <w:rsid w:val="002B0D89"/>
    <w:rsid w:val="002C21FA"/>
    <w:rsid w:val="002C4453"/>
    <w:rsid w:val="002C790D"/>
    <w:rsid w:val="002D6900"/>
    <w:rsid w:val="002E1CA3"/>
    <w:rsid w:val="002F2F70"/>
    <w:rsid w:val="002F3BA5"/>
    <w:rsid w:val="003002AF"/>
    <w:rsid w:val="00302BAA"/>
    <w:rsid w:val="00303AD5"/>
    <w:rsid w:val="003060E0"/>
    <w:rsid w:val="00306780"/>
    <w:rsid w:val="003101AB"/>
    <w:rsid w:val="00310757"/>
    <w:rsid w:val="0031101D"/>
    <w:rsid w:val="00312E5C"/>
    <w:rsid w:val="003211D1"/>
    <w:rsid w:val="00322B25"/>
    <w:rsid w:val="00330EAA"/>
    <w:rsid w:val="0033715E"/>
    <w:rsid w:val="00342959"/>
    <w:rsid w:val="003463BF"/>
    <w:rsid w:val="0034661D"/>
    <w:rsid w:val="00356A90"/>
    <w:rsid w:val="0035760A"/>
    <w:rsid w:val="003613FE"/>
    <w:rsid w:val="00362AE2"/>
    <w:rsid w:val="00370977"/>
    <w:rsid w:val="00372FCB"/>
    <w:rsid w:val="00381BA6"/>
    <w:rsid w:val="00390DCC"/>
    <w:rsid w:val="0039741F"/>
    <w:rsid w:val="003979D0"/>
    <w:rsid w:val="003A706E"/>
    <w:rsid w:val="003B4E6E"/>
    <w:rsid w:val="003C23D0"/>
    <w:rsid w:val="003C3AC0"/>
    <w:rsid w:val="003D0013"/>
    <w:rsid w:val="003D1241"/>
    <w:rsid w:val="003E51B8"/>
    <w:rsid w:val="003E647C"/>
    <w:rsid w:val="003F2A35"/>
    <w:rsid w:val="003F2C83"/>
    <w:rsid w:val="00412E01"/>
    <w:rsid w:val="00416535"/>
    <w:rsid w:val="00416A82"/>
    <w:rsid w:val="004215F5"/>
    <w:rsid w:val="00425918"/>
    <w:rsid w:val="00432CD9"/>
    <w:rsid w:val="00436A3C"/>
    <w:rsid w:val="004421C2"/>
    <w:rsid w:val="00445760"/>
    <w:rsid w:val="00460854"/>
    <w:rsid w:val="0046588D"/>
    <w:rsid w:val="004669A8"/>
    <w:rsid w:val="004732F0"/>
    <w:rsid w:val="004769C9"/>
    <w:rsid w:val="00477025"/>
    <w:rsid w:val="004776CC"/>
    <w:rsid w:val="00477AAE"/>
    <w:rsid w:val="00494442"/>
    <w:rsid w:val="00495D12"/>
    <w:rsid w:val="004A0882"/>
    <w:rsid w:val="004A2C14"/>
    <w:rsid w:val="004A64E1"/>
    <w:rsid w:val="004A73A8"/>
    <w:rsid w:val="004B0EC7"/>
    <w:rsid w:val="004B161B"/>
    <w:rsid w:val="004B1E2D"/>
    <w:rsid w:val="004B3FAE"/>
    <w:rsid w:val="004B483A"/>
    <w:rsid w:val="004C058C"/>
    <w:rsid w:val="004D52E8"/>
    <w:rsid w:val="004E099D"/>
    <w:rsid w:val="004E15AF"/>
    <w:rsid w:val="004E53BF"/>
    <w:rsid w:val="004E69AA"/>
    <w:rsid w:val="004E7C82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35C4D"/>
    <w:rsid w:val="00541C95"/>
    <w:rsid w:val="005422EC"/>
    <w:rsid w:val="00543D1A"/>
    <w:rsid w:val="00544A46"/>
    <w:rsid w:val="005453D5"/>
    <w:rsid w:val="00546E9E"/>
    <w:rsid w:val="0054703C"/>
    <w:rsid w:val="005542B7"/>
    <w:rsid w:val="005611F9"/>
    <w:rsid w:val="00561AA8"/>
    <w:rsid w:val="00572674"/>
    <w:rsid w:val="0057288B"/>
    <w:rsid w:val="00577B69"/>
    <w:rsid w:val="00577CD0"/>
    <w:rsid w:val="005819D2"/>
    <w:rsid w:val="00582454"/>
    <w:rsid w:val="005833D9"/>
    <w:rsid w:val="005835FB"/>
    <w:rsid w:val="005864C1"/>
    <w:rsid w:val="005915E6"/>
    <w:rsid w:val="005A4CF6"/>
    <w:rsid w:val="005A4F35"/>
    <w:rsid w:val="005D1462"/>
    <w:rsid w:val="005E05E5"/>
    <w:rsid w:val="005E0C99"/>
    <w:rsid w:val="005E4259"/>
    <w:rsid w:val="005F02D9"/>
    <w:rsid w:val="005F17C9"/>
    <w:rsid w:val="00612864"/>
    <w:rsid w:val="0061571F"/>
    <w:rsid w:val="0062004C"/>
    <w:rsid w:val="00621C61"/>
    <w:rsid w:val="00626757"/>
    <w:rsid w:val="0063194A"/>
    <w:rsid w:val="006439C8"/>
    <w:rsid w:val="00643B45"/>
    <w:rsid w:val="00650882"/>
    <w:rsid w:val="0065186B"/>
    <w:rsid w:val="00652BF6"/>
    <w:rsid w:val="00654CF8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4EA1"/>
    <w:rsid w:val="00685576"/>
    <w:rsid w:val="006923A2"/>
    <w:rsid w:val="00694EDD"/>
    <w:rsid w:val="006A5D6B"/>
    <w:rsid w:val="006B2439"/>
    <w:rsid w:val="006B4D61"/>
    <w:rsid w:val="006B5D4E"/>
    <w:rsid w:val="006B6357"/>
    <w:rsid w:val="006D5BDF"/>
    <w:rsid w:val="006E3D4B"/>
    <w:rsid w:val="006E50B6"/>
    <w:rsid w:val="006E5FFA"/>
    <w:rsid w:val="006F2A4A"/>
    <w:rsid w:val="006F488E"/>
    <w:rsid w:val="006F67D7"/>
    <w:rsid w:val="006F696A"/>
    <w:rsid w:val="0070063C"/>
    <w:rsid w:val="007008C1"/>
    <w:rsid w:val="00705191"/>
    <w:rsid w:val="00706D1C"/>
    <w:rsid w:val="00707782"/>
    <w:rsid w:val="00716CCB"/>
    <w:rsid w:val="00720F12"/>
    <w:rsid w:val="00722785"/>
    <w:rsid w:val="0073103F"/>
    <w:rsid w:val="00732689"/>
    <w:rsid w:val="007327BE"/>
    <w:rsid w:val="00734F96"/>
    <w:rsid w:val="007360C1"/>
    <w:rsid w:val="00741E7F"/>
    <w:rsid w:val="00743D4A"/>
    <w:rsid w:val="0075274B"/>
    <w:rsid w:val="00764298"/>
    <w:rsid w:val="00767610"/>
    <w:rsid w:val="00780A61"/>
    <w:rsid w:val="007847CE"/>
    <w:rsid w:val="00785E9C"/>
    <w:rsid w:val="00796972"/>
    <w:rsid w:val="00796E58"/>
    <w:rsid w:val="007A36AB"/>
    <w:rsid w:val="007B11BC"/>
    <w:rsid w:val="007B2CAB"/>
    <w:rsid w:val="007C3F75"/>
    <w:rsid w:val="007D7BE0"/>
    <w:rsid w:val="007E2F1C"/>
    <w:rsid w:val="007E37D1"/>
    <w:rsid w:val="007E7065"/>
    <w:rsid w:val="007E7C12"/>
    <w:rsid w:val="007F647F"/>
    <w:rsid w:val="00802FB1"/>
    <w:rsid w:val="00805C9D"/>
    <w:rsid w:val="008071C6"/>
    <w:rsid w:val="00813100"/>
    <w:rsid w:val="00814BEE"/>
    <w:rsid w:val="00822113"/>
    <w:rsid w:val="00822CBD"/>
    <w:rsid w:val="00824CE9"/>
    <w:rsid w:val="00826927"/>
    <w:rsid w:val="00832BDA"/>
    <w:rsid w:val="00832FED"/>
    <w:rsid w:val="00833617"/>
    <w:rsid w:val="00846123"/>
    <w:rsid w:val="008475D5"/>
    <w:rsid w:val="00854DDE"/>
    <w:rsid w:val="00857588"/>
    <w:rsid w:val="008640F8"/>
    <w:rsid w:val="00870812"/>
    <w:rsid w:val="00871578"/>
    <w:rsid w:val="00876757"/>
    <w:rsid w:val="00885D14"/>
    <w:rsid w:val="008869D7"/>
    <w:rsid w:val="008875B4"/>
    <w:rsid w:val="00890EBF"/>
    <w:rsid w:val="008972C3"/>
    <w:rsid w:val="008A48B6"/>
    <w:rsid w:val="008A5A07"/>
    <w:rsid w:val="008A5BD2"/>
    <w:rsid w:val="008B0B1C"/>
    <w:rsid w:val="008C4717"/>
    <w:rsid w:val="008C47AD"/>
    <w:rsid w:val="008C7A38"/>
    <w:rsid w:val="008D3D8E"/>
    <w:rsid w:val="008D614D"/>
    <w:rsid w:val="008D6AA2"/>
    <w:rsid w:val="008E3DD6"/>
    <w:rsid w:val="008E407E"/>
    <w:rsid w:val="008E6937"/>
    <w:rsid w:val="008F0988"/>
    <w:rsid w:val="008F702C"/>
    <w:rsid w:val="00900BB0"/>
    <w:rsid w:val="0090313A"/>
    <w:rsid w:val="0090795F"/>
    <w:rsid w:val="00912CC5"/>
    <w:rsid w:val="00921591"/>
    <w:rsid w:val="0092314F"/>
    <w:rsid w:val="009317F1"/>
    <w:rsid w:val="009341F2"/>
    <w:rsid w:val="0093602C"/>
    <w:rsid w:val="0094225D"/>
    <w:rsid w:val="0094262C"/>
    <w:rsid w:val="00943EE8"/>
    <w:rsid w:val="00945086"/>
    <w:rsid w:val="00951930"/>
    <w:rsid w:val="00954269"/>
    <w:rsid w:val="00966C0C"/>
    <w:rsid w:val="00970696"/>
    <w:rsid w:val="009773DC"/>
    <w:rsid w:val="00984CAD"/>
    <w:rsid w:val="00991636"/>
    <w:rsid w:val="00993905"/>
    <w:rsid w:val="0099487D"/>
    <w:rsid w:val="00996837"/>
    <w:rsid w:val="009976D7"/>
    <w:rsid w:val="009A1581"/>
    <w:rsid w:val="009A4269"/>
    <w:rsid w:val="009B4326"/>
    <w:rsid w:val="009C0AB8"/>
    <w:rsid w:val="009C4931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71F33"/>
    <w:rsid w:val="00A744E4"/>
    <w:rsid w:val="00A90DB1"/>
    <w:rsid w:val="00A92AEF"/>
    <w:rsid w:val="00A96735"/>
    <w:rsid w:val="00AA3173"/>
    <w:rsid w:val="00AA42BD"/>
    <w:rsid w:val="00AB0B65"/>
    <w:rsid w:val="00AB73B2"/>
    <w:rsid w:val="00AB76D7"/>
    <w:rsid w:val="00AC2EA7"/>
    <w:rsid w:val="00AC63D3"/>
    <w:rsid w:val="00AC6C11"/>
    <w:rsid w:val="00AD0FCB"/>
    <w:rsid w:val="00AD125D"/>
    <w:rsid w:val="00AD2518"/>
    <w:rsid w:val="00AD3919"/>
    <w:rsid w:val="00AD55D6"/>
    <w:rsid w:val="00AE2280"/>
    <w:rsid w:val="00AE2411"/>
    <w:rsid w:val="00AE5D87"/>
    <w:rsid w:val="00AF3F0A"/>
    <w:rsid w:val="00B01B0D"/>
    <w:rsid w:val="00B03612"/>
    <w:rsid w:val="00B10E98"/>
    <w:rsid w:val="00B15614"/>
    <w:rsid w:val="00B1633F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61342"/>
    <w:rsid w:val="00B634E8"/>
    <w:rsid w:val="00B728A6"/>
    <w:rsid w:val="00B84031"/>
    <w:rsid w:val="00B84237"/>
    <w:rsid w:val="00B855AE"/>
    <w:rsid w:val="00B85C90"/>
    <w:rsid w:val="00B879CA"/>
    <w:rsid w:val="00B904A8"/>
    <w:rsid w:val="00B90626"/>
    <w:rsid w:val="00B9273C"/>
    <w:rsid w:val="00B94057"/>
    <w:rsid w:val="00B97FD8"/>
    <w:rsid w:val="00BB21A1"/>
    <w:rsid w:val="00BC55C9"/>
    <w:rsid w:val="00BD29AE"/>
    <w:rsid w:val="00BD4448"/>
    <w:rsid w:val="00BD6C7B"/>
    <w:rsid w:val="00BE0587"/>
    <w:rsid w:val="00BE24B4"/>
    <w:rsid w:val="00BE40A5"/>
    <w:rsid w:val="00BF0197"/>
    <w:rsid w:val="00BF2ED3"/>
    <w:rsid w:val="00C02255"/>
    <w:rsid w:val="00C04012"/>
    <w:rsid w:val="00C0601F"/>
    <w:rsid w:val="00C13E32"/>
    <w:rsid w:val="00C21841"/>
    <w:rsid w:val="00C21A44"/>
    <w:rsid w:val="00C26000"/>
    <w:rsid w:val="00C316D7"/>
    <w:rsid w:val="00C40EB4"/>
    <w:rsid w:val="00C41C95"/>
    <w:rsid w:val="00C46A52"/>
    <w:rsid w:val="00C47B9C"/>
    <w:rsid w:val="00C47E5A"/>
    <w:rsid w:val="00C5576D"/>
    <w:rsid w:val="00C639A1"/>
    <w:rsid w:val="00C658BD"/>
    <w:rsid w:val="00C6661A"/>
    <w:rsid w:val="00C85226"/>
    <w:rsid w:val="00C9141A"/>
    <w:rsid w:val="00C94BC0"/>
    <w:rsid w:val="00C95E55"/>
    <w:rsid w:val="00C9734B"/>
    <w:rsid w:val="00CA06CE"/>
    <w:rsid w:val="00CA2B04"/>
    <w:rsid w:val="00CA35BE"/>
    <w:rsid w:val="00CB13D8"/>
    <w:rsid w:val="00CB78B7"/>
    <w:rsid w:val="00CC3977"/>
    <w:rsid w:val="00CC7295"/>
    <w:rsid w:val="00CD2BFC"/>
    <w:rsid w:val="00CE6613"/>
    <w:rsid w:val="00CF142C"/>
    <w:rsid w:val="00CF72A0"/>
    <w:rsid w:val="00D0122D"/>
    <w:rsid w:val="00D01341"/>
    <w:rsid w:val="00D0172B"/>
    <w:rsid w:val="00D032DD"/>
    <w:rsid w:val="00D04099"/>
    <w:rsid w:val="00D044F9"/>
    <w:rsid w:val="00D06ADD"/>
    <w:rsid w:val="00D14412"/>
    <w:rsid w:val="00D212D6"/>
    <w:rsid w:val="00D22C8A"/>
    <w:rsid w:val="00D3222B"/>
    <w:rsid w:val="00D32366"/>
    <w:rsid w:val="00D32597"/>
    <w:rsid w:val="00D33610"/>
    <w:rsid w:val="00D40699"/>
    <w:rsid w:val="00D4252A"/>
    <w:rsid w:val="00D42554"/>
    <w:rsid w:val="00D43285"/>
    <w:rsid w:val="00D5359E"/>
    <w:rsid w:val="00D7007A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6845"/>
    <w:rsid w:val="00DA7A95"/>
    <w:rsid w:val="00DB1AB4"/>
    <w:rsid w:val="00DD60E9"/>
    <w:rsid w:val="00DD624D"/>
    <w:rsid w:val="00DD66F4"/>
    <w:rsid w:val="00DD6B14"/>
    <w:rsid w:val="00DE5055"/>
    <w:rsid w:val="00DF3FE2"/>
    <w:rsid w:val="00E0195B"/>
    <w:rsid w:val="00E0352E"/>
    <w:rsid w:val="00E04D8F"/>
    <w:rsid w:val="00E0596C"/>
    <w:rsid w:val="00E21BA6"/>
    <w:rsid w:val="00E25050"/>
    <w:rsid w:val="00E25163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73709"/>
    <w:rsid w:val="00E85D7D"/>
    <w:rsid w:val="00E860CE"/>
    <w:rsid w:val="00E8693F"/>
    <w:rsid w:val="00E86F58"/>
    <w:rsid w:val="00E87067"/>
    <w:rsid w:val="00E8712F"/>
    <w:rsid w:val="00EA202B"/>
    <w:rsid w:val="00EA61B0"/>
    <w:rsid w:val="00EA646C"/>
    <w:rsid w:val="00EA70BA"/>
    <w:rsid w:val="00EB158F"/>
    <w:rsid w:val="00EB58DA"/>
    <w:rsid w:val="00EB5E6E"/>
    <w:rsid w:val="00EB6722"/>
    <w:rsid w:val="00EC0F35"/>
    <w:rsid w:val="00EC260E"/>
    <w:rsid w:val="00EC672D"/>
    <w:rsid w:val="00EC7C81"/>
    <w:rsid w:val="00ED0F73"/>
    <w:rsid w:val="00ED2251"/>
    <w:rsid w:val="00ED2A1D"/>
    <w:rsid w:val="00ED2CD4"/>
    <w:rsid w:val="00ED2CDB"/>
    <w:rsid w:val="00EE0200"/>
    <w:rsid w:val="00EE1316"/>
    <w:rsid w:val="00EE6FB1"/>
    <w:rsid w:val="00F0188B"/>
    <w:rsid w:val="00F17383"/>
    <w:rsid w:val="00F25805"/>
    <w:rsid w:val="00F25979"/>
    <w:rsid w:val="00F26858"/>
    <w:rsid w:val="00F326E7"/>
    <w:rsid w:val="00F33D5D"/>
    <w:rsid w:val="00F3666C"/>
    <w:rsid w:val="00F4265B"/>
    <w:rsid w:val="00F47E27"/>
    <w:rsid w:val="00F50E69"/>
    <w:rsid w:val="00F5160D"/>
    <w:rsid w:val="00F659B7"/>
    <w:rsid w:val="00F66A36"/>
    <w:rsid w:val="00F67335"/>
    <w:rsid w:val="00F7250C"/>
    <w:rsid w:val="00F75178"/>
    <w:rsid w:val="00F82A25"/>
    <w:rsid w:val="00F865BD"/>
    <w:rsid w:val="00F93982"/>
    <w:rsid w:val="00F93AD1"/>
    <w:rsid w:val="00F95761"/>
    <w:rsid w:val="00FA1998"/>
    <w:rsid w:val="00FA589D"/>
    <w:rsid w:val="00FC458D"/>
    <w:rsid w:val="00FD0A00"/>
    <w:rsid w:val="00FD0A14"/>
    <w:rsid w:val="00FD2C52"/>
    <w:rsid w:val="00FD6B26"/>
    <w:rsid w:val="00FE30C2"/>
    <w:rsid w:val="00FE4A55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343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282</cp:revision>
  <cp:lastPrinted>2012-09-10T04:38:00Z</cp:lastPrinted>
  <dcterms:created xsi:type="dcterms:W3CDTF">2021-12-18T03:46:00Z</dcterms:created>
  <dcterms:modified xsi:type="dcterms:W3CDTF">2022-01-14T12:02:00Z</dcterms:modified>
</cp:coreProperties>
</file>